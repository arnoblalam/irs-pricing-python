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C45BE" w14:textId="6D1F3A07" w:rsidR="002D4CD7" w:rsidRDefault="002D4CD7" w:rsidP="00170083">
      <w:pPr>
        <w:pStyle w:val="Title"/>
        <w:spacing w:line="480" w:lineRule="auto"/>
      </w:pPr>
      <w:r>
        <w:t>The Impact of Central Clearing on the Interest Rate Swaps Market</w:t>
      </w:r>
    </w:p>
    <w:p w14:paraId="0B7D9387" w14:textId="32146D78" w:rsidR="0031486E" w:rsidRPr="0031486E" w:rsidRDefault="0031486E" w:rsidP="00170083">
      <w:pPr>
        <w:pStyle w:val="Subtitle"/>
        <w:spacing w:line="480" w:lineRule="auto"/>
      </w:pPr>
      <w:r>
        <w:t>Arnob L. Alam</w:t>
      </w:r>
    </w:p>
    <w:p w14:paraId="41D45335" w14:textId="208BA672" w:rsidR="00BB66F3" w:rsidRDefault="00BB66F3" w:rsidP="00170083">
      <w:pPr>
        <w:pStyle w:val="Heading1"/>
        <w:spacing w:line="480" w:lineRule="auto"/>
      </w:pPr>
      <w:r>
        <w:t>Introduction</w:t>
      </w:r>
    </w:p>
    <w:p w14:paraId="797D49B7" w14:textId="77777777" w:rsidR="00246F90" w:rsidRDefault="00246F90" w:rsidP="00170083">
      <w:pPr>
        <w:spacing w:line="480" w:lineRule="auto"/>
        <w:ind w:firstLine="720"/>
      </w:pPr>
      <w:r w:rsidRPr="00246F90">
        <w:t>The 2006-2008 financial crisis, the most severe downturn since the Great Depression, led to the passage of the Dodd-Frank Wall Street Reform and Consumer Protection Act (DFA). A key provision of the DFA required certain financial contracts to be cleared through a central counterparty. This study investigates the causal impact of this clearing mandate on the size, pricing, and price volatility in the interest rate (IR) swaps market, a major derivatives market used for hedging or speculating on interest rate risk. As the first comprehensive examination of the central clearing mandates on the interest rate derivatives market, this research contributes significantly to understanding the effects of post-crisis market reforms and informing future regulatory adjustments.</w:t>
      </w:r>
    </w:p>
    <w:p w14:paraId="49E61368" w14:textId="5387E8D0" w:rsidR="000A41CF" w:rsidRDefault="000A41CF" w:rsidP="00170083">
      <w:pPr>
        <w:spacing w:line="480" w:lineRule="auto"/>
        <w:ind w:firstLine="720"/>
      </w:pPr>
      <w:r w:rsidRPr="000A41CF">
        <w:t xml:space="preserve">Despite extensive theoretical literature on central clearing, empirical studies are limited. Earlier research focused on the credit default swaps </w:t>
      </w:r>
      <w:r w:rsidR="004776E9">
        <w:t xml:space="preserve">(CDS) </w:t>
      </w:r>
      <w:r w:rsidRPr="000A41CF">
        <w:t xml:space="preserve">market using event studies, which cannot isolate causal impacts due to potential confounding factors. This study addresses this gap by examining the IR swaps market, which is larger and more widely used than the </w:t>
      </w:r>
      <w:r w:rsidR="004776E9">
        <w:t>CDS</w:t>
      </w:r>
      <w:r w:rsidRPr="000A41CF">
        <w:t xml:space="preserve"> market. Leveraging the fact that initial central clearing rules targeted IR swaps in the four largest currencies (USD, GBP, EUR, JPY) and did not apply to other currencies or regions, this research identifies the causal impact of the regulation on pricing, price volatility, and market size in the IR swaps market. Robustness checks include comparing contracts traded in the US, Europe, and Asia.</w:t>
      </w:r>
    </w:p>
    <w:p w14:paraId="76BA511D" w14:textId="34A4CC9A" w:rsidR="005F6B4A" w:rsidRDefault="006875A1" w:rsidP="00170083">
      <w:pPr>
        <w:spacing w:line="480" w:lineRule="auto"/>
        <w:ind w:firstLine="720"/>
      </w:pPr>
      <w:r w:rsidRPr="006875A1">
        <w:t xml:space="preserve">The paper is organized as follows: Section </w:t>
      </w:r>
      <w:r w:rsidR="004776E9">
        <w:t>2</w:t>
      </w:r>
      <w:r w:rsidRPr="006875A1">
        <w:t xml:space="preserve"> provides background on the IR swaps market, the financial crisis, and the clearing mandate's role in post-crisis market reforms</w:t>
      </w:r>
      <w:r w:rsidR="004776E9">
        <w:t>; s</w:t>
      </w:r>
      <w:r w:rsidRPr="006875A1">
        <w:t xml:space="preserve">ection </w:t>
      </w:r>
      <w:r w:rsidR="004776E9">
        <w:t>3</w:t>
      </w:r>
      <w:r w:rsidRPr="006875A1">
        <w:t xml:space="preserve"> explains </w:t>
      </w:r>
      <w:r w:rsidRPr="006875A1">
        <w:lastRenderedPageBreak/>
        <w:t>central</w:t>
      </w:r>
      <w:r>
        <w:t xml:space="preserve"> </w:t>
      </w:r>
      <w:r w:rsidR="008138CB">
        <w:t xml:space="preserve">clearing </w:t>
      </w:r>
      <w:r w:rsidR="00A930AB">
        <w:t xml:space="preserve">and discusses plausible </w:t>
      </w:r>
      <w:r w:rsidR="00DE705F">
        <w:t>impact of clearing on the IR swaps market</w:t>
      </w:r>
      <w:r w:rsidR="004776E9">
        <w:t>; s</w:t>
      </w:r>
      <w:r w:rsidR="00DE705F">
        <w:t xml:space="preserve">ection </w:t>
      </w:r>
      <w:r w:rsidR="004776E9">
        <w:t>4</w:t>
      </w:r>
      <w:r w:rsidR="00DE705F">
        <w:t xml:space="preserve"> </w:t>
      </w:r>
      <w:r w:rsidR="00077879">
        <w:t xml:space="preserve">develops the theory of prices, price volatility and market size </w:t>
      </w:r>
      <w:r w:rsidR="00194EB9">
        <w:t>under a clearing mandate</w:t>
      </w:r>
      <w:r w:rsidR="004776E9">
        <w:t>; s</w:t>
      </w:r>
      <w:r w:rsidR="00194EB9">
        <w:t xml:space="preserve">ection </w:t>
      </w:r>
      <w:r w:rsidR="004776E9">
        <w:t>5</w:t>
      </w:r>
      <w:r w:rsidR="00194EB9">
        <w:t xml:space="preserve"> discusses </w:t>
      </w:r>
      <w:r w:rsidR="00974463">
        <w:t>the identification strategy</w:t>
      </w:r>
      <w:r w:rsidR="00BA0BB3">
        <w:t xml:space="preserve"> (including developing a </w:t>
      </w:r>
      <w:r w:rsidR="00C87249">
        <w:t>novel info-metrics difference-in-differences estimator)</w:t>
      </w:r>
      <w:r w:rsidR="004776E9">
        <w:t>; s</w:t>
      </w:r>
      <w:r w:rsidR="00C87249">
        <w:t xml:space="preserve">ection </w:t>
      </w:r>
      <w:r w:rsidR="004776E9">
        <w:t>6</w:t>
      </w:r>
      <w:r w:rsidR="00C87249">
        <w:t xml:space="preserve"> details </w:t>
      </w:r>
      <w:r w:rsidR="00191190">
        <w:t>our data</w:t>
      </w:r>
      <w:r w:rsidR="004776E9">
        <w:t>; s</w:t>
      </w:r>
      <w:r w:rsidR="00191190">
        <w:t xml:space="preserve">ection </w:t>
      </w:r>
      <w:r w:rsidR="004776E9">
        <w:t>7</w:t>
      </w:r>
      <w:r w:rsidR="00191190">
        <w:t xml:space="preserve"> discusses the results and section </w:t>
      </w:r>
      <w:r w:rsidR="004776E9">
        <w:t>8</w:t>
      </w:r>
      <w:r w:rsidR="00191190">
        <w:t xml:space="preserve"> concludes.</w:t>
      </w:r>
    </w:p>
    <w:p w14:paraId="1DDCD928" w14:textId="399647D6" w:rsidR="0012752B" w:rsidRDefault="0012752B" w:rsidP="00170083">
      <w:pPr>
        <w:pStyle w:val="Heading1"/>
        <w:numPr>
          <w:ilvl w:val="0"/>
          <w:numId w:val="1"/>
        </w:numPr>
        <w:spacing w:line="480" w:lineRule="auto"/>
      </w:pPr>
      <w:r>
        <w:t>Background</w:t>
      </w:r>
    </w:p>
    <w:p w14:paraId="48EFF618" w14:textId="10335675" w:rsidR="0012752B" w:rsidRDefault="00981EFF" w:rsidP="00170083">
      <w:pPr>
        <w:pStyle w:val="Heading2"/>
        <w:spacing w:line="480" w:lineRule="auto"/>
      </w:pPr>
      <w:r>
        <w:t>Interest Rate Swaps</w:t>
      </w:r>
    </w:p>
    <w:p w14:paraId="351EFEAC" w14:textId="7E307108" w:rsidR="007C099B" w:rsidRDefault="005A0C96" w:rsidP="000712B2">
      <w:pPr>
        <w:spacing w:line="480" w:lineRule="auto"/>
        <w:ind w:firstLine="720"/>
      </w:pPr>
      <w:r w:rsidRPr="005A0C96">
        <w:t xml:space="preserve">Interest rate </w:t>
      </w:r>
      <w:r w:rsidR="0039392E">
        <w:t xml:space="preserve">(IR) </w:t>
      </w:r>
      <w:r w:rsidRPr="005A0C96">
        <w:t xml:space="preserve">swaps are financial derivatives used to hedge or speculate on interest rate movements. The </w:t>
      </w:r>
      <w:r w:rsidR="00EB53A2">
        <w:t xml:space="preserve">three </w:t>
      </w:r>
      <w:r w:rsidRPr="005A0C96">
        <w:t xml:space="preserve">most common types </w:t>
      </w:r>
      <w:r w:rsidR="0039392E">
        <w:t xml:space="preserve">of IR swaps </w:t>
      </w:r>
      <w:r w:rsidRPr="005A0C96">
        <w:t>include vanilla fixed-for-floating swaps, basis swaps, and cross-currency basis swaps. Vanilla fixed-for-floating swaps are the most prevalent</w:t>
      </w:r>
      <w:r w:rsidR="00446E24">
        <w:t>.</w:t>
      </w:r>
      <w:r w:rsidRPr="005A0C96">
        <w:t xml:space="preserve"> </w:t>
      </w:r>
      <w:r w:rsidR="00446E24">
        <w:t>In this type of swap,</w:t>
      </w:r>
      <w:r w:rsidRPr="005A0C96">
        <w:t xml:space="preserve"> one party exchanges fixed-rate coupon payments for floating-rate payments on a notional principal. Firms use these instruments to convert floating-rate risk to fixed-rate risk, and vice versa.</w:t>
      </w:r>
      <w:r w:rsidR="00EF6757">
        <w:t xml:space="preserve"> </w:t>
      </w:r>
      <w:r w:rsidR="000712B2">
        <w:t xml:space="preserve">  </w:t>
      </w:r>
      <w:r w:rsidR="00016AE6" w:rsidRPr="00016AE6">
        <w:t xml:space="preserve">For example, </w:t>
      </w:r>
      <w:r w:rsidR="009A7D6A">
        <w:t xml:space="preserve">imagine </w:t>
      </w:r>
      <w:r w:rsidR="00016AE6" w:rsidRPr="00016AE6">
        <w:t>firm A can borrow at the LIBOR rate or a fixed rate of 2.0%, while firm B can borrow at (LIBOR + 0.25%) or a fixed rate of 1.75%. Suppose firm A prefers fixed-rate borrowing and firm B prefers floating-rate borrowing. Despite their preferences, firm A has a comparative advantage in floating-rate borrowing, and firm B in fixed-rate borrowing. To achieve their preferred arrangements, the firms can enter into an IR swap agreement with a $1M notional principal, where firm A receives a floating rate of LIBOR from firm B and pays a fixed rate of 1.75% to firm B. This transforms firm A's floating-rate liability into a fixed-rate one and vice versa for firm B. The IR swaps market allows firms to borrow in the market they have a comparative advantage in and trade for their preferred interest rate arrangement.</w:t>
      </w:r>
    </w:p>
    <w:p w14:paraId="3A018C43" w14:textId="091CFD73" w:rsidR="00981EFF" w:rsidRDefault="00161437" w:rsidP="00BD52BB">
      <w:pPr>
        <w:spacing w:line="480" w:lineRule="auto"/>
        <w:ind w:firstLine="720"/>
      </w:pPr>
      <w:r w:rsidRPr="00161437">
        <w:lastRenderedPageBreak/>
        <w:t>IR swaps are usually bespoke contracts, customizable to individual needs. As the largest over-the-counter swaps market, it accounted for $500 trillion of the $650 trillion global OTC swaps market in 2010 (BIS, 2011). Contracts are available in multiple currencies, with specific market conventions for each.</w:t>
      </w:r>
    </w:p>
    <w:p w14:paraId="16126F61" w14:textId="50DECA2D" w:rsidR="007E1203" w:rsidRDefault="007E6044" w:rsidP="00170083">
      <w:pPr>
        <w:spacing w:line="480" w:lineRule="auto"/>
        <w:ind w:firstLine="720"/>
      </w:pPr>
      <w:r w:rsidRPr="007E6044">
        <w:t xml:space="preserve">The IR swaps market is dealer-dominated, with dealer-customer and dealer-dealer trades accounting for 80% of notional value. Very few transactions occur bilaterally between customers. </w:t>
      </w:r>
      <w:proofErr w:type="spellStart"/>
      <w:r w:rsidRPr="007E6044">
        <w:t>Bolandnazar</w:t>
      </w:r>
      <w:proofErr w:type="spellEnd"/>
      <w:r w:rsidRPr="007E6044">
        <w:t xml:space="preserve"> (2020) found that 50% of trades (by notional value) are executed by the largest seven dealers, indicating market concentration among a few dealers. This concentration can impact pricing due to the market power of large dealers and affect market stability, as the failure of a large dealer or its counterparties can easily propagate through the system.</w:t>
      </w:r>
    </w:p>
    <w:p w14:paraId="4CDB6FA5" w14:textId="1A2BA8EC" w:rsidR="00DC42EB" w:rsidRDefault="00DC42EB" w:rsidP="00170083">
      <w:pPr>
        <w:pStyle w:val="Heading2"/>
        <w:spacing w:line="480" w:lineRule="auto"/>
      </w:pPr>
      <w:r>
        <w:t>Central Clearing</w:t>
      </w:r>
    </w:p>
    <w:p w14:paraId="0F4926E4" w14:textId="43084735" w:rsidR="0057724B" w:rsidRDefault="00377D40" w:rsidP="00AE5AFF">
      <w:pPr>
        <w:spacing w:line="480" w:lineRule="auto"/>
        <w:ind w:firstLine="720"/>
      </w:pPr>
      <w:r w:rsidRPr="00377D40">
        <w:t xml:space="preserve">When a swap is cleared, the contract between the two </w:t>
      </w:r>
      <w:r w:rsidR="005812DC">
        <w:t xml:space="preserve">initial </w:t>
      </w:r>
      <w:r w:rsidRPr="00377D40">
        <w:t xml:space="preserve">parties is replaced by </w:t>
      </w:r>
      <w:r w:rsidR="005812DC">
        <w:t>two</w:t>
      </w:r>
      <w:r w:rsidRPr="00377D40">
        <w:t xml:space="preserve"> contract</w:t>
      </w:r>
      <w:r w:rsidR="005812DC">
        <w:t>s</w:t>
      </w:r>
      <w:r w:rsidRPr="00377D40">
        <w:t xml:space="preserve"> between each party and a </w:t>
      </w:r>
      <w:r w:rsidR="00C758C6" w:rsidRPr="00377D40">
        <w:t>central clearinghouse</w:t>
      </w:r>
      <w:r w:rsidR="00C758C6">
        <w:t>/derivative</w:t>
      </w:r>
      <w:r w:rsidR="005812DC">
        <w:t xml:space="preserve"> clearing organization</w:t>
      </w:r>
      <w:r w:rsidRPr="00377D40">
        <w:t xml:space="preserve"> (CCP or DCO).</w:t>
      </w:r>
      <w:r w:rsidR="00877DDF">
        <w:t xml:space="preserve">  If one party fails to meet their contractual obligation, the clearinghouse can still </w:t>
      </w:r>
      <w:r w:rsidR="00ED4D27">
        <w:t xml:space="preserve">make sure the other party gets paid.  </w:t>
      </w:r>
      <w:r w:rsidRPr="00377D40">
        <w:t>Clearinghouses</w:t>
      </w:r>
      <w:r w:rsidR="007475B0">
        <w:t xml:space="preserve"> are</w:t>
      </w:r>
      <w:r w:rsidRPr="00377D40">
        <w:t xml:space="preserve"> large financial institutions </w:t>
      </w:r>
      <w:r w:rsidR="00C106ED">
        <w:t>that</w:t>
      </w:r>
      <w:r w:rsidR="007475B0">
        <w:t xml:space="preserve"> are supposed to exercise </w:t>
      </w:r>
      <w:r w:rsidRPr="00377D40">
        <w:t>prudent risk control measures</w:t>
      </w:r>
      <w:r w:rsidR="001C74A9">
        <w:t>,</w:t>
      </w:r>
      <w:r w:rsidR="007475B0">
        <w:t xml:space="preserve"> </w:t>
      </w:r>
      <w:r w:rsidR="00C106ED">
        <w:t xml:space="preserve">thereby </w:t>
      </w:r>
      <w:r w:rsidR="001C74A9">
        <w:t>lowering</w:t>
      </w:r>
      <w:r w:rsidR="00C758C6">
        <w:t xml:space="preserve"> risks</w:t>
      </w:r>
      <w:r w:rsidR="001C74A9">
        <w:t xml:space="preserve"> and mitigating consequences</w:t>
      </w:r>
      <w:r w:rsidR="00C758C6">
        <w:t xml:space="preserve"> if one party defaults</w:t>
      </w:r>
      <w:r w:rsidR="00C106ED">
        <w:t xml:space="preserve"> on their contractual obligations (counterparty risk)</w:t>
      </w:r>
      <w:r w:rsidRPr="00377D40">
        <w:t>. Clearing transforms trading by mutualizing counterparty risk, enabling netting to reduce collateral demand, and potentially reducing volatility caused by bank runs.</w:t>
      </w:r>
    </w:p>
    <w:p w14:paraId="0465A065" w14:textId="2036FD78" w:rsidR="0057724B" w:rsidRDefault="0025043C" w:rsidP="00AE5AFF">
      <w:pPr>
        <w:spacing w:line="480" w:lineRule="auto"/>
        <w:ind w:firstLine="720"/>
      </w:pPr>
      <w:r w:rsidRPr="0025043C">
        <w:t xml:space="preserve">Originally created for </w:t>
      </w:r>
      <w:r w:rsidR="00E6619F">
        <w:t xml:space="preserve">members of </w:t>
      </w:r>
      <w:r w:rsidRPr="0025043C">
        <w:t xml:space="preserve">futures </w:t>
      </w:r>
      <w:r w:rsidR="00E6619F">
        <w:t xml:space="preserve">and equities </w:t>
      </w:r>
      <w:r w:rsidRPr="0025043C">
        <w:t xml:space="preserve">exchanges, clearinghouses became more significant with regulations like the Dodd-Frank Act and European Market Infrastructure Regulation (EMIR) mandating central clearing of derivatives. Mandated clearing may have macro </w:t>
      </w:r>
      <w:r w:rsidRPr="0025043C">
        <w:lastRenderedPageBreak/>
        <w:t>and micro effects on the market. At the macro level, clearing could reduce volatility but also strain the market through collateral demands during volatile or illiquid periods. Large enough losses could threaten clearinghouse solvency, transmitting effects to all members.</w:t>
      </w:r>
    </w:p>
    <w:p w14:paraId="3D23A101" w14:textId="4277121F" w:rsidR="00DC42EB" w:rsidRDefault="00B92576" w:rsidP="005651C7">
      <w:pPr>
        <w:spacing w:line="480" w:lineRule="auto"/>
        <w:ind w:firstLine="720"/>
      </w:pPr>
      <w:r w:rsidRPr="00B92576">
        <w:t>At the micro level, central clearing may change the types of trades firms enter, potentially leading to riskier trades due to mutualized default risk (adverse selection) and riskier post-trade activities (moral hazard). Clearing is subject to economies of scale and scope, which could lead to natural monopolies. However, regulators are likely to prevent this through local clearinghouse requirements and antitrust scrutiny. While clearinghouses can reduce default risk and collateral demand, they also require resources for risk management activities, which may increase trading costs.</w:t>
      </w:r>
    </w:p>
    <w:p w14:paraId="4CE2130C" w14:textId="77777777" w:rsidR="00BF6365" w:rsidRDefault="00BF6365" w:rsidP="00170083">
      <w:pPr>
        <w:pStyle w:val="Heading2"/>
        <w:spacing w:line="480" w:lineRule="auto"/>
      </w:pPr>
      <w:r>
        <w:t>Regulatory Background</w:t>
      </w:r>
    </w:p>
    <w:p w14:paraId="4AD983A7" w14:textId="2E8C067F" w:rsidR="00BF6365" w:rsidRDefault="00BF6365" w:rsidP="00170083">
      <w:pPr>
        <w:pStyle w:val="Heading3"/>
        <w:spacing w:line="480" w:lineRule="auto"/>
      </w:pPr>
      <w:r>
        <w:t>US context</w:t>
      </w:r>
    </w:p>
    <w:p w14:paraId="40824E1A" w14:textId="7B4AB798" w:rsidR="00BF6365" w:rsidRDefault="0086750E" w:rsidP="00956D41">
      <w:pPr>
        <w:spacing w:line="480" w:lineRule="auto"/>
        <w:ind w:firstLine="720"/>
      </w:pPr>
      <w:r w:rsidRPr="0086750E">
        <w:t>Following the financial crisis, Congress passed the DFA in 2010 to enhance the US financial system's reliability. Since OTC derivatives markets played a crucial role in the crisis, the Act aimed to significantly reform this market. Key objectives included improving trade data availability for regulators and market participants, requiring real-time reporting of certain trade characteristics, and mandating confidential trade data reporting to swaps data repositories and regulators.</w:t>
      </w:r>
    </w:p>
    <w:p w14:paraId="03E95A93" w14:textId="62E4B7BA" w:rsidR="00715923" w:rsidRDefault="00715923" w:rsidP="00956D41">
      <w:pPr>
        <w:spacing w:line="480" w:lineRule="auto"/>
        <w:ind w:firstLine="720"/>
      </w:pPr>
      <w:r w:rsidRPr="00715923">
        <w:t xml:space="preserve">To reduce default risk for large swaps dealers, the Act requires registration with the CFTC, adherence to internal business conduct standards, maintaining adequate capital and margin requirements, and encouraging trading in central </w:t>
      </w:r>
      <w:r w:rsidR="007C0619">
        <w:t>S</w:t>
      </w:r>
      <w:r w:rsidRPr="00715923">
        <w:t xml:space="preserve">waps </w:t>
      </w:r>
      <w:r w:rsidR="007C0619">
        <w:t>E</w:t>
      </w:r>
      <w:r w:rsidRPr="00715923">
        <w:t xml:space="preserve">xecution </w:t>
      </w:r>
      <w:r w:rsidR="007C0619">
        <w:t>F</w:t>
      </w:r>
      <w:r w:rsidRPr="00715923">
        <w:t xml:space="preserve">acilities (SEFs) or </w:t>
      </w:r>
      <w:r w:rsidR="007C0619">
        <w:t>D</w:t>
      </w:r>
      <w:r w:rsidRPr="00715923">
        <w:t xml:space="preserve">esignated </w:t>
      </w:r>
      <w:r w:rsidR="007C0619">
        <w:t>C</w:t>
      </w:r>
      <w:r w:rsidRPr="00715923">
        <w:t xml:space="preserve">ontract </w:t>
      </w:r>
      <w:r w:rsidR="007C0619">
        <w:t>M</w:t>
      </w:r>
      <w:r w:rsidRPr="00715923">
        <w:t xml:space="preserve">arkets (DCMs) to enhance liquidity and price discovery. Furthermore, the DFA </w:t>
      </w:r>
      <w:r w:rsidRPr="00715923">
        <w:lastRenderedPageBreak/>
        <w:t xml:space="preserve">mandates most contracts be centrally cleared and for uncleared contracts, requires parties to post margin to mitigate default effects. Table 1 summarizes the CFTC </w:t>
      </w:r>
      <w:proofErr w:type="gramStart"/>
      <w:r w:rsidRPr="00715923">
        <w:t>rule-making</w:t>
      </w:r>
      <w:proofErr w:type="gramEnd"/>
      <w:r w:rsidRPr="00715923">
        <w:t xml:space="preserve"> in these areas.</w:t>
      </w:r>
    </w:p>
    <w:p w14:paraId="49705BEC" w14:textId="59AABC81" w:rsidR="000C5086" w:rsidRDefault="000C5086" w:rsidP="000C5086">
      <w:pPr>
        <w:pStyle w:val="Caption"/>
        <w:keepNext/>
      </w:pPr>
      <w:r>
        <w:t xml:space="preserve">Table </w:t>
      </w:r>
      <w:fldSimple w:instr=" SEQ Table \* ARABIC ">
        <w:r>
          <w:rPr>
            <w:noProof/>
          </w:rPr>
          <w:t>1</w:t>
        </w:r>
      </w:fldSimple>
      <w:r>
        <w:rPr>
          <w:noProof/>
        </w:rPr>
        <w:t xml:space="preserve"> Major Dodd-Frank Act Rulemaking Areas</w:t>
      </w:r>
    </w:p>
    <w:tbl>
      <w:tblPr>
        <w:tblStyle w:val="GridTable1Light"/>
        <w:tblW w:w="0" w:type="auto"/>
        <w:tblLook w:val="06A0" w:firstRow="1" w:lastRow="0" w:firstColumn="1" w:lastColumn="0" w:noHBand="1" w:noVBand="1"/>
      </w:tblPr>
      <w:tblGrid>
        <w:gridCol w:w="3724"/>
        <w:gridCol w:w="5626"/>
      </w:tblGrid>
      <w:tr w:rsidR="0072700E" w14:paraId="3DBB7004" w14:textId="77777777" w:rsidTr="00456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F54722" w14:textId="76073CDC" w:rsidR="0072700E" w:rsidRDefault="0040630A" w:rsidP="00FF211F">
            <w:r>
              <w:t>Rulemaking Area</w:t>
            </w:r>
          </w:p>
        </w:tc>
        <w:tc>
          <w:tcPr>
            <w:tcW w:w="0" w:type="auto"/>
          </w:tcPr>
          <w:p w14:paraId="40B6BE9D" w14:textId="574B7AB7" w:rsidR="0072700E" w:rsidRDefault="0040630A" w:rsidP="000B5142">
            <w:pPr>
              <w:cnfStyle w:val="100000000000" w:firstRow="1" w:lastRow="0" w:firstColumn="0" w:lastColumn="0" w:oddVBand="0" w:evenVBand="0" w:oddHBand="0" w:evenHBand="0" w:firstRowFirstColumn="0" w:firstRowLastColumn="0" w:lastRowFirstColumn="0" w:lastRowLastColumn="0"/>
            </w:pPr>
            <w:r>
              <w:t>Major Rule</w:t>
            </w:r>
            <w:r w:rsidR="0069541B">
              <w:t>s</w:t>
            </w:r>
          </w:p>
        </w:tc>
      </w:tr>
      <w:tr w:rsidR="004567C0" w14:paraId="153CEF26" w14:textId="77777777" w:rsidTr="004567C0">
        <w:tc>
          <w:tcPr>
            <w:cnfStyle w:val="001000000000" w:firstRow="0" w:lastRow="0" w:firstColumn="1" w:lastColumn="0" w:oddVBand="0" w:evenVBand="0" w:oddHBand="0" w:evenHBand="0" w:firstRowFirstColumn="0" w:firstRowLastColumn="0" w:lastRowFirstColumn="0" w:lastRowLastColumn="0"/>
            <w:tcW w:w="0" w:type="auto"/>
          </w:tcPr>
          <w:p w14:paraId="74D4C798" w14:textId="76E601E8" w:rsidR="009A69FA" w:rsidRDefault="009A69FA" w:rsidP="00174BBE">
            <w:r>
              <w:t>Derivatives Products Affected</w:t>
            </w:r>
          </w:p>
        </w:tc>
        <w:tc>
          <w:tcPr>
            <w:tcW w:w="0" w:type="auto"/>
          </w:tcPr>
          <w:p w14:paraId="21FA0F5A" w14:textId="77777777" w:rsidR="009A69FA" w:rsidRDefault="009A69FA" w:rsidP="000B514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Agricultural Swaps</w:t>
            </w:r>
          </w:p>
          <w:p w14:paraId="112BB05D" w14:textId="6CDF6F92" w:rsidR="009A69FA" w:rsidRDefault="009A69FA" w:rsidP="000B514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Commodity</w:t>
            </w:r>
            <w:r w:rsidR="00F6394F">
              <w:t xml:space="preserve"> Swaps</w:t>
            </w:r>
          </w:p>
          <w:p w14:paraId="541989E5" w14:textId="77777777" w:rsidR="009A69FA" w:rsidRDefault="009A69FA" w:rsidP="000B514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Commodity Options</w:t>
            </w:r>
          </w:p>
          <w:p w14:paraId="72CBF32D" w14:textId="77777777" w:rsidR="009A69FA" w:rsidRDefault="009A69FA" w:rsidP="000B514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Foreign Currency</w:t>
            </w:r>
          </w:p>
        </w:tc>
      </w:tr>
      <w:tr w:rsidR="0072700E" w14:paraId="503376B6" w14:textId="77777777" w:rsidTr="004567C0">
        <w:tc>
          <w:tcPr>
            <w:cnfStyle w:val="001000000000" w:firstRow="0" w:lastRow="0" w:firstColumn="1" w:lastColumn="0" w:oddVBand="0" w:evenVBand="0" w:oddHBand="0" w:evenHBand="0" w:firstRowFirstColumn="0" w:firstRowLastColumn="0" w:lastRowFirstColumn="0" w:lastRowLastColumn="0"/>
            <w:tcW w:w="0" w:type="auto"/>
          </w:tcPr>
          <w:p w14:paraId="5AC52145" w14:textId="0B26CA68" w:rsidR="0072700E" w:rsidRDefault="0072700E" w:rsidP="00FF211F">
            <w:r>
              <w:t>Data</w:t>
            </w:r>
            <w:r w:rsidR="009A69FA">
              <w:t xml:space="preserve"> Requirements</w:t>
            </w:r>
          </w:p>
        </w:tc>
        <w:tc>
          <w:tcPr>
            <w:tcW w:w="0" w:type="auto"/>
          </w:tcPr>
          <w:p w14:paraId="73448B7D" w14:textId="5BAD1CEA" w:rsidR="0072700E" w:rsidRDefault="0075597E" w:rsidP="000B514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Establishment of </w:t>
            </w:r>
            <w:r w:rsidR="006C0D52">
              <w:t>Swap Data Repositories</w:t>
            </w:r>
            <w:r w:rsidR="000B5142">
              <w:t xml:space="preserve"> (SDR)</w:t>
            </w:r>
          </w:p>
          <w:p w14:paraId="363CFD3A" w14:textId="542FC6D1" w:rsidR="006C0D52" w:rsidRDefault="006C0D52" w:rsidP="000B514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Data </w:t>
            </w:r>
            <w:r w:rsidR="00F6394F">
              <w:t>r</w:t>
            </w:r>
            <w:r>
              <w:t xml:space="preserve">ecordkeeping and </w:t>
            </w:r>
            <w:r w:rsidR="00F6394F">
              <w:t>r</w:t>
            </w:r>
            <w:r>
              <w:t xml:space="preserve">eporting </w:t>
            </w:r>
            <w:r w:rsidR="00F6394F">
              <w:t>r</w:t>
            </w:r>
            <w:r>
              <w:t>equirements</w:t>
            </w:r>
          </w:p>
          <w:p w14:paraId="2D37A9FF" w14:textId="77777777" w:rsidR="006C0D52" w:rsidRDefault="002B63F1" w:rsidP="000B514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Real Time Reporting</w:t>
            </w:r>
          </w:p>
          <w:p w14:paraId="579A2969" w14:textId="4C286EFF" w:rsidR="002B63F1" w:rsidRDefault="002B63F1" w:rsidP="000B514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Large Swaps Trader Reporting</w:t>
            </w:r>
          </w:p>
        </w:tc>
      </w:tr>
      <w:tr w:rsidR="0072700E" w14:paraId="10F9A6F8" w14:textId="77777777" w:rsidTr="004567C0">
        <w:tc>
          <w:tcPr>
            <w:cnfStyle w:val="001000000000" w:firstRow="0" w:lastRow="0" w:firstColumn="1" w:lastColumn="0" w:oddVBand="0" w:evenVBand="0" w:oddHBand="0" w:evenHBand="0" w:firstRowFirstColumn="0" w:firstRowLastColumn="0" w:lastRowFirstColumn="0" w:lastRowLastColumn="0"/>
            <w:tcW w:w="0" w:type="auto"/>
          </w:tcPr>
          <w:p w14:paraId="615E0E97" w14:textId="041A8B6E" w:rsidR="0072700E" w:rsidRDefault="0072700E" w:rsidP="00FF211F">
            <w:r>
              <w:t>Clearing</w:t>
            </w:r>
            <w:r w:rsidR="009A69FA">
              <w:t xml:space="preserve"> Requirements</w:t>
            </w:r>
          </w:p>
        </w:tc>
        <w:tc>
          <w:tcPr>
            <w:tcW w:w="0" w:type="auto"/>
          </w:tcPr>
          <w:p w14:paraId="4964965C" w14:textId="0D947119" w:rsidR="0072700E" w:rsidRDefault="007E3CB7" w:rsidP="000B5142">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Establishment of Derivatives Clearing Organizations</w:t>
            </w:r>
            <w:r w:rsidR="00F6394F">
              <w:t xml:space="preserve"> (DCO/CCP)</w:t>
            </w:r>
          </w:p>
          <w:p w14:paraId="2B26E12A" w14:textId="73882585" w:rsidR="007E3CB7" w:rsidRDefault="00A8236C" w:rsidP="000B5142">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Clearing </w:t>
            </w:r>
            <w:r w:rsidR="00F6394F">
              <w:t>r</w:t>
            </w:r>
            <w:r>
              <w:t>equirement</w:t>
            </w:r>
            <w:r w:rsidR="000B5142">
              <w:t xml:space="preserve"> for most common swaps</w:t>
            </w:r>
          </w:p>
          <w:p w14:paraId="706294F6" w14:textId="0C635052" w:rsidR="00A8236C" w:rsidRDefault="004F0BE2" w:rsidP="000B5142">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Margining</w:t>
            </w:r>
            <w:r w:rsidR="00A8236C">
              <w:t xml:space="preserve"> </w:t>
            </w:r>
            <w:r w:rsidR="000B5142">
              <w:t>r</w:t>
            </w:r>
            <w:r w:rsidR="00A8236C">
              <w:t>equirement</w:t>
            </w:r>
            <w:r w:rsidR="000B5142">
              <w:t>s for uncleared swaps</w:t>
            </w:r>
          </w:p>
        </w:tc>
      </w:tr>
      <w:tr w:rsidR="0072700E" w14:paraId="105A6BF2" w14:textId="77777777" w:rsidTr="004567C0">
        <w:tc>
          <w:tcPr>
            <w:cnfStyle w:val="001000000000" w:firstRow="0" w:lastRow="0" w:firstColumn="1" w:lastColumn="0" w:oddVBand="0" w:evenVBand="0" w:oddHBand="0" w:evenHBand="0" w:firstRowFirstColumn="0" w:firstRowLastColumn="0" w:lastRowFirstColumn="0" w:lastRowLastColumn="0"/>
            <w:tcW w:w="0" w:type="auto"/>
          </w:tcPr>
          <w:p w14:paraId="54872679" w14:textId="45F2386F" w:rsidR="0072700E" w:rsidRDefault="0072700E" w:rsidP="00FF211F">
            <w:r>
              <w:t>Trading</w:t>
            </w:r>
            <w:r w:rsidR="009A69FA">
              <w:t xml:space="preserve"> Requirements</w:t>
            </w:r>
          </w:p>
        </w:tc>
        <w:tc>
          <w:tcPr>
            <w:tcW w:w="0" w:type="auto"/>
          </w:tcPr>
          <w:p w14:paraId="1E12FD34" w14:textId="4800AE27" w:rsidR="0072700E" w:rsidRDefault="00EB7DDA" w:rsidP="000B514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Establishment of Swaps Execution Facilities</w:t>
            </w:r>
            <w:r w:rsidR="00C2255E">
              <w:t xml:space="preserve"> (SEF)</w:t>
            </w:r>
          </w:p>
          <w:p w14:paraId="5FDBDA81" w14:textId="577BE18A" w:rsidR="00DF6C13" w:rsidRDefault="00DF6C13" w:rsidP="000B514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Made Available for Trade (MAT) designation</w:t>
            </w:r>
            <w:r w:rsidR="0069541B">
              <w:t>/requirement</w:t>
            </w:r>
          </w:p>
        </w:tc>
      </w:tr>
      <w:tr w:rsidR="0072700E" w14:paraId="5690BD9B" w14:textId="77777777" w:rsidTr="004567C0">
        <w:tc>
          <w:tcPr>
            <w:cnfStyle w:val="001000000000" w:firstRow="0" w:lastRow="0" w:firstColumn="1" w:lastColumn="0" w:oddVBand="0" w:evenVBand="0" w:oddHBand="0" w:evenHBand="0" w:firstRowFirstColumn="0" w:firstRowLastColumn="0" w:lastRowFirstColumn="0" w:lastRowLastColumn="0"/>
            <w:tcW w:w="0" w:type="auto"/>
          </w:tcPr>
          <w:p w14:paraId="77EBD7A9" w14:textId="7C19CF6D" w:rsidR="0072700E" w:rsidRDefault="002C726E" w:rsidP="00FF211F">
            <w:r>
              <w:t xml:space="preserve">Swaps Dealers and </w:t>
            </w:r>
            <w:r w:rsidR="000F0F21">
              <w:t xml:space="preserve">Major </w:t>
            </w:r>
            <w:r>
              <w:t>Swaps Participants</w:t>
            </w:r>
          </w:p>
        </w:tc>
        <w:tc>
          <w:tcPr>
            <w:tcW w:w="0" w:type="auto"/>
          </w:tcPr>
          <w:p w14:paraId="7CCA3CB2" w14:textId="77777777" w:rsidR="0072700E" w:rsidRDefault="00747315" w:rsidP="000B5142">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Registration</w:t>
            </w:r>
          </w:p>
          <w:p w14:paraId="01A81AD6" w14:textId="77777777" w:rsidR="00747315" w:rsidRDefault="00747315" w:rsidP="000B5142">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Internal Business Conduct Standards</w:t>
            </w:r>
          </w:p>
          <w:p w14:paraId="27B84EC9" w14:textId="77777777" w:rsidR="00747315" w:rsidRDefault="00747315" w:rsidP="000B5142">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Capital and Margin for non-banks</w:t>
            </w:r>
          </w:p>
          <w:p w14:paraId="2DBD69CE" w14:textId="33ABB024" w:rsidR="003E203E" w:rsidRDefault="003E203E" w:rsidP="000B5142">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Segregation and Bankruptcy</w:t>
            </w:r>
          </w:p>
        </w:tc>
      </w:tr>
      <w:tr w:rsidR="0072700E" w14:paraId="0231A133" w14:textId="77777777" w:rsidTr="004567C0">
        <w:tc>
          <w:tcPr>
            <w:cnfStyle w:val="001000000000" w:firstRow="0" w:lastRow="0" w:firstColumn="1" w:lastColumn="0" w:oddVBand="0" w:evenVBand="0" w:oddHBand="0" w:evenHBand="0" w:firstRowFirstColumn="0" w:firstRowLastColumn="0" w:lastRowFirstColumn="0" w:lastRowLastColumn="0"/>
            <w:tcW w:w="0" w:type="auto"/>
          </w:tcPr>
          <w:p w14:paraId="09C6BEE0" w14:textId="72112A82" w:rsidR="0072700E" w:rsidRDefault="002C726E" w:rsidP="00FF211F">
            <w:r>
              <w:t>Position Limits</w:t>
            </w:r>
          </w:p>
        </w:tc>
        <w:tc>
          <w:tcPr>
            <w:tcW w:w="0" w:type="auto"/>
          </w:tcPr>
          <w:p w14:paraId="28954981" w14:textId="0C0ED67E" w:rsidR="0072700E" w:rsidRDefault="00E5597A" w:rsidP="000B514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Position Limits and Aggregation of Positions</w:t>
            </w:r>
          </w:p>
        </w:tc>
      </w:tr>
      <w:tr w:rsidR="0072700E" w14:paraId="1445130A" w14:textId="77777777" w:rsidTr="004567C0">
        <w:tc>
          <w:tcPr>
            <w:cnfStyle w:val="001000000000" w:firstRow="0" w:lastRow="0" w:firstColumn="1" w:lastColumn="0" w:oddVBand="0" w:evenVBand="0" w:oddHBand="0" w:evenHBand="0" w:firstRowFirstColumn="0" w:firstRowLastColumn="0" w:lastRowFirstColumn="0" w:lastRowLastColumn="0"/>
            <w:tcW w:w="0" w:type="auto"/>
          </w:tcPr>
          <w:p w14:paraId="4501D202" w14:textId="5BA08F03" w:rsidR="0072700E" w:rsidRDefault="002C726E" w:rsidP="00FF211F">
            <w:r>
              <w:t>Enforcement</w:t>
            </w:r>
          </w:p>
        </w:tc>
        <w:tc>
          <w:tcPr>
            <w:tcW w:w="0" w:type="auto"/>
          </w:tcPr>
          <w:p w14:paraId="6C389A93" w14:textId="77777777" w:rsidR="0072700E" w:rsidRDefault="00E5597A" w:rsidP="000B514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Anti-Manipulation</w:t>
            </w:r>
          </w:p>
          <w:p w14:paraId="2B974458" w14:textId="77777777" w:rsidR="00E5597A" w:rsidRDefault="00E5597A" w:rsidP="000B514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Disruptive Trading Practices</w:t>
            </w:r>
          </w:p>
          <w:p w14:paraId="71E25E35" w14:textId="3E767F2C" w:rsidR="00E5597A" w:rsidRDefault="00BC008A" w:rsidP="000B514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Whistleblowers</w:t>
            </w:r>
          </w:p>
        </w:tc>
      </w:tr>
      <w:tr w:rsidR="0072700E" w14:paraId="57A2198F" w14:textId="77777777" w:rsidTr="004567C0">
        <w:tc>
          <w:tcPr>
            <w:cnfStyle w:val="001000000000" w:firstRow="0" w:lastRow="0" w:firstColumn="1" w:lastColumn="0" w:oddVBand="0" w:evenVBand="0" w:oddHBand="0" w:evenHBand="0" w:firstRowFirstColumn="0" w:firstRowLastColumn="0" w:lastRowFirstColumn="0" w:lastRowLastColumn="0"/>
            <w:tcW w:w="0" w:type="auto"/>
          </w:tcPr>
          <w:p w14:paraId="133AE573" w14:textId="5345EB9B" w:rsidR="0072700E" w:rsidRDefault="0063608A" w:rsidP="00FF211F">
            <w:r>
              <w:lastRenderedPageBreak/>
              <w:t>Other</w:t>
            </w:r>
          </w:p>
        </w:tc>
        <w:tc>
          <w:tcPr>
            <w:tcW w:w="0" w:type="auto"/>
          </w:tcPr>
          <w:p w14:paraId="5DAF0B9E" w14:textId="77777777" w:rsidR="0072700E" w:rsidRDefault="000939CA" w:rsidP="000B514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Investment Adviser Reporting</w:t>
            </w:r>
          </w:p>
          <w:p w14:paraId="3DCEDC9B" w14:textId="77777777" w:rsidR="000939CA" w:rsidRDefault="000939CA" w:rsidP="000B514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Volcker Rule</w:t>
            </w:r>
          </w:p>
          <w:p w14:paraId="06A5145B" w14:textId="77777777" w:rsidR="000939CA" w:rsidRDefault="000939CA" w:rsidP="000B514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Reliance on Credit Ratings</w:t>
            </w:r>
          </w:p>
          <w:p w14:paraId="0B2A446E" w14:textId="77777777" w:rsidR="000939CA" w:rsidRDefault="000939CA" w:rsidP="000B514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Fair Credit Reporting Act</w:t>
            </w:r>
          </w:p>
          <w:p w14:paraId="55812CD7" w14:textId="61F165F1" w:rsidR="000939CA" w:rsidRDefault="0040630A" w:rsidP="000B514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Cross-Border Applications</w:t>
            </w:r>
          </w:p>
        </w:tc>
      </w:tr>
    </w:tbl>
    <w:p w14:paraId="59E87DAC" w14:textId="64D69862" w:rsidR="00482903" w:rsidRDefault="00482903" w:rsidP="00956D41">
      <w:pPr>
        <w:spacing w:line="480" w:lineRule="auto"/>
        <w:ind w:firstLine="720"/>
      </w:pPr>
    </w:p>
    <w:p w14:paraId="13D9D68C" w14:textId="7806B61D" w:rsidR="000816B7" w:rsidRDefault="000816B7" w:rsidP="00170083">
      <w:pPr>
        <w:pStyle w:val="Heading3"/>
        <w:spacing w:line="480" w:lineRule="auto"/>
      </w:pPr>
      <w:r>
        <w:t>International Context</w:t>
      </w:r>
    </w:p>
    <w:p w14:paraId="4373D367" w14:textId="50374FF7" w:rsidR="00475EE6" w:rsidRDefault="00FB04CE" w:rsidP="00475EE6">
      <w:pPr>
        <w:spacing w:line="480" w:lineRule="auto"/>
        <w:ind w:firstLine="720"/>
      </w:pPr>
      <w:r w:rsidRPr="00FB04CE">
        <w:t>Considering the global nature of the financial system, US regulators collaborated with international counterparts to harmonize regulatory requirements. In Europe, both the UK and EU enacted comprehensive reforms for their respective financial systems. The EU passed the European Market Infrastructure Regulation (EMIR), which shares similar aims with the Dodd-Frank Act, while the Bank of England issued regulations mandating clearing for most trades involving UK-based entities.</w:t>
      </w:r>
    </w:p>
    <w:p w14:paraId="7503937D" w14:textId="48855951" w:rsidR="00FB04CE" w:rsidRDefault="00821AC5" w:rsidP="00475EE6">
      <w:pPr>
        <w:spacing w:line="480" w:lineRule="auto"/>
        <w:ind w:firstLine="720"/>
      </w:pPr>
      <w:r w:rsidRPr="00821AC5">
        <w:t>In Asia, the Japanese Financial Services Authority (JFSA) required yen-denominated IR swaps and specific CD swaps contracts to be cleared by the end of 2012. Additionally, the Monetary Authority of Singapore and the Securities and Futures Commission of Hong Kong released consultation papers expressing their intentions to clear swaps denominated in certain Asian currencies. Table 2 summarizes the international context:</w:t>
      </w:r>
    </w:p>
    <w:p w14:paraId="2C2EEC2E" w14:textId="1F11ECFE" w:rsidR="000C5086" w:rsidRDefault="000C5086" w:rsidP="000C5086">
      <w:pPr>
        <w:pStyle w:val="Caption"/>
        <w:keepNext/>
      </w:pPr>
      <w:r>
        <w:t xml:space="preserve">Table </w:t>
      </w:r>
      <w:fldSimple w:instr=" SEQ Table \* ARABIC ">
        <w:r>
          <w:rPr>
            <w:noProof/>
          </w:rPr>
          <w:t>2</w:t>
        </w:r>
      </w:fldSimple>
      <w:r>
        <w:rPr>
          <w:noProof/>
        </w:rPr>
        <w:t xml:space="preserve"> Summary of Central Clearing Requirements in Major FInancial Centers</w:t>
      </w:r>
    </w:p>
    <w:tbl>
      <w:tblPr>
        <w:tblStyle w:val="GridTable1Light"/>
        <w:tblW w:w="5000" w:type="pct"/>
        <w:tblLook w:val="06A0" w:firstRow="1" w:lastRow="0" w:firstColumn="1" w:lastColumn="0" w:noHBand="1" w:noVBand="1"/>
      </w:tblPr>
      <w:tblGrid>
        <w:gridCol w:w="2564"/>
        <w:gridCol w:w="6786"/>
      </w:tblGrid>
      <w:tr w:rsidR="00577089" w14:paraId="41FDA192" w14:textId="77777777" w:rsidTr="000F0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pct"/>
          </w:tcPr>
          <w:p w14:paraId="423C9901" w14:textId="067416B5" w:rsidR="00577089" w:rsidRDefault="000F0F21" w:rsidP="00FF211F">
            <w:r>
              <w:t>Jurisdiction</w:t>
            </w:r>
          </w:p>
        </w:tc>
        <w:tc>
          <w:tcPr>
            <w:tcW w:w="3629" w:type="pct"/>
          </w:tcPr>
          <w:p w14:paraId="29C692E2" w14:textId="3CCA1C98" w:rsidR="00577089" w:rsidRDefault="000F0F21" w:rsidP="00FF211F">
            <w:pPr>
              <w:cnfStyle w:val="100000000000" w:firstRow="1" w:lastRow="0" w:firstColumn="0" w:lastColumn="0" w:oddVBand="0" w:evenVBand="0" w:oddHBand="0" w:evenHBand="0" w:firstRowFirstColumn="0" w:firstRowLastColumn="0" w:lastRowFirstColumn="0" w:lastRowLastColumn="0"/>
            </w:pPr>
            <w:r>
              <w:t>Relevant Regulations</w:t>
            </w:r>
          </w:p>
        </w:tc>
      </w:tr>
      <w:tr w:rsidR="00577089" w14:paraId="7481F5B6" w14:textId="77777777" w:rsidTr="000F0F21">
        <w:tc>
          <w:tcPr>
            <w:cnfStyle w:val="001000000000" w:firstRow="0" w:lastRow="0" w:firstColumn="1" w:lastColumn="0" w:oddVBand="0" w:evenVBand="0" w:oddHBand="0" w:evenHBand="0" w:firstRowFirstColumn="0" w:firstRowLastColumn="0" w:lastRowFirstColumn="0" w:lastRowLastColumn="0"/>
            <w:tcW w:w="1371" w:type="pct"/>
          </w:tcPr>
          <w:p w14:paraId="3A2C4418" w14:textId="37985659" w:rsidR="00577089" w:rsidRDefault="00577089" w:rsidP="00FF211F">
            <w:r>
              <w:t>North America</w:t>
            </w:r>
          </w:p>
        </w:tc>
        <w:tc>
          <w:tcPr>
            <w:tcW w:w="3629" w:type="pct"/>
          </w:tcPr>
          <w:p w14:paraId="4F3D0F54" w14:textId="77BC504E" w:rsidR="00577089" w:rsidRDefault="003F1AD8" w:rsidP="00FF211F">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Dodd-Frank Act and CFTC and SEC rulemaking</w:t>
            </w:r>
            <w:r w:rsidR="003314C1">
              <w:t xml:space="preserve"> requires mandatory</w:t>
            </w:r>
            <w:r w:rsidR="008C6CD4">
              <w:t xml:space="preserve"> clearing of IR swaps contracts by September 2013</w:t>
            </w:r>
          </w:p>
        </w:tc>
      </w:tr>
      <w:tr w:rsidR="00577089" w14:paraId="666265ED" w14:textId="77777777" w:rsidTr="000F0F21">
        <w:tc>
          <w:tcPr>
            <w:cnfStyle w:val="001000000000" w:firstRow="0" w:lastRow="0" w:firstColumn="1" w:lastColumn="0" w:oddVBand="0" w:evenVBand="0" w:oddHBand="0" w:evenHBand="0" w:firstRowFirstColumn="0" w:firstRowLastColumn="0" w:lastRowFirstColumn="0" w:lastRowLastColumn="0"/>
            <w:tcW w:w="1371" w:type="pct"/>
          </w:tcPr>
          <w:p w14:paraId="38BC2C0C" w14:textId="21393C64" w:rsidR="00577089" w:rsidRDefault="00577089" w:rsidP="00FF211F">
            <w:r>
              <w:t>Europe</w:t>
            </w:r>
          </w:p>
        </w:tc>
        <w:tc>
          <w:tcPr>
            <w:tcW w:w="3629" w:type="pct"/>
          </w:tcPr>
          <w:p w14:paraId="25F2959D" w14:textId="08EBA91F" w:rsidR="00577089" w:rsidRDefault="00622956" w:rsidP="00FF211F">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European Market Infrastructure Regulation (EMIR) passed in 2012</w:t>
            </w:r>
          </w:p>
        </w:tc>
      </w:tr>
      <w:tr w:rsidR="00577089" w14:paraId="08FFE959" w14:textId="77777777" w:rsidTr="000F0F21">
        <w:tc>
          <w:tcPr>
            <w:cnfStyle w:val="001000000000" w:firstRow="0" w:lastRow="0" w:firstColumn="1" w:lastColumn="0" w:oddVBand="0" w:evenVBand="0" w:oddHBand="0" w:evenHBand="0" w:firstRowFirstColumn="0" w:firstRowLastColumn="0" w:lastRowFirstColumn="0" w:lastRowLastColumn="0"/>
            <w:tcW w:w="1371" w:type="pct"/>
          </w:tcPr>
          <w:p w14:paraId="67ED1049" w14:textId="1378D890" w:rsidR="00577089" w:rsidRDefault="00577089" w:rsidP="00FF211F">
            <w:r>
              <w:lastRenderedPageBreak/>
              <w:t>Asia</w:t>
            </w:r>
          </w:p>
        </w:tc>
        <w:tc>
          <w:tcPr>
            <w:tcW w:w="3629" w:type="pct"/>
          </w:tcPr>
          <w:p w14:paraId="663D319C" w14:textId="77777777" w:rsidR="00577089" w:rsidRDefault="001655FC" w:rsidP="00FF211F">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Japan Financial Services Authority requires yen denominated IR swaps referencing LIBOR to be cleared by end of 2012.</w:t>
            </w:r>
          </w:p>
          <w:p w14:paraId="431C6759" w14:textId="58D6BF89" w:rsidR="001655FC" w:rsidRDefault="000A7150" w:rsidP="00FF211F">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Hong Kong Monetary Authority and the Securities and Futures Commission release consultation paper </w:t>
            </w:r>
            <w:r w:rsidR="00896370">
              <w:t xml:space="preserve">in 2011 </w:t>
            </w:r>
            <w:r>
              <w:t xml:space="preserve">on clearing of certain </w:t>
            </w:r>
            <w:r w:rsidR="00502B0A">
              <w:t>IR swaps denominated in Asian currencie</w:t>
            </w:r>
            <w:r w:rsidR="00896370">
              <w:t>s</w:t>
            </w:r>
            <w:r w:rsidR="00914E91">
              <w:t>.</w:t>
            </w:r>
          </w:p>
          <w:p w14:paraId="0C969C89" w14:textId="6857349A" w:rsidR="00502B0A" w:rsidRDefault="00502B0A" w:rsidP="00FF211F">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Monetary Authority of Singapore (MAS) </w:t>
            </w:r>
            <w:r w:rsidR="009B3B11">
              <w:t xml:space="preserve">releases consultation paper </w:t>
            </w:r>
            <w:r w:rsidR="00896370">
              <w:t xml:space="preserve">in 2011 </w:t>
            </w:r>
            <w:r w:rsidR="00914E91">
              <w:t xml:space="preserve">on </w:t>
            </w:r>
            <w:r w:rsidR="00896370">
              <w:t xml:space="preserve">plans for </w:t>
            </w:r>
            <w:r w:rsidR="00914E91">
              <w:t xml:space="preserve">clearing of certain Singapore Dollar </w:t>
            </w:r>
            <w:r w:rsidR="00896370">
              <w:t xml:space="preserve">denominated </w:t>
            </w:r>
            <w:r w:rsidR="00914E91">
              <w:t>IR swaps</w:t>
            </w:r>
            <w:r w:rsidR="00896370">
              <w:t>.</w:t>
            </w:r>
          </w:p>
        </w:tc>
      </w:tr>
      <w:tr w:rsidR="00577089" w14:paraId="591BBD82" w14:textId="77777777" w:rsidTr="000F0F21">
        <w:tc>
          <w:tcPr>
            <w:cnfStyle w:val="001000000000" w:firstRow="0" w:lastRow="0" w:firstColumn="1" w:lastColumn="0" w:oddVBand="0" w:evenVBand="0" w:oddHBand="0" w:evenHBand="0" w:firstRowFirstColumn="0" w:firstRowLastColumn="0" w:lastRowFirstColumn="0" w:lastRowLastColumn="0"/>
            <w:tcW w:w="1371" w:type="pct"/>
          </w:tcPr>
          <w:p w14:paraId="5CA7A9F0" w14:textId="3BE582AE" w:rsidR="00577089" w:rsidRDefault="00F71C54" w:rsidP="00FF211F">
            <w:r>
              <w:t>Australia</w:t>
            </w:r>
          </w:p>
        </w:tc>
        <w:tc>
          <w:tcPr>
            <w:tcW w:w="3629" w:type="pct"/>
          </w:tcPr>
          <w:p w14:paraId="272F3547" w14:textId="25294191" w:rsidR="00577089" w:rsidRDefault="00BD12A4" w:rsidP="00FF211F">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Australian Council of Financial Regulators </w:t>
            </w:r>
            <w:r w:rsidR="00A21F7B">
              <w:t>in 2012 announcing plans to pass legislation requiring mandatory clearing of A</w:t>
            </w:r>
            <w:r w:rsidR="003F2A46">
              <w:t>ustralian Dollar denominated IR swaps by end of 2012.</w:t>
            </w:r>
          </w:p>
        </w:tc>
      </w:tr>
    </w:tbl>
    <w:p w14:paraId="75AA4155" w14:textId="77777777" w:rsidR="00475EE6" w:rsidRPr="000816B7" w:rsidRDefault="00475EE6" w:rsidP="00475EE6">
      <w:pPr>
        <w:spacing w:line="480" w:lineRule="auto"/>
        <w:ind w:firstLine="720"/>
      </w:pPr>
    </w:p>
    <w:p w14:paraId="5850AA5C" w14:textId="634DC182" w:rsidR="00B13BAB" w:rsidRDefault="00B13BAB" w:rsidP="00170083">
      <w:pPr>
        <w:pStyle w:val="Heading1"/>
        <w:spacing w:line="480" w:lineRule="auto"/>
      </w:pPr>
      <w:r>
        <w:t>Theory</w:t>
      </w:r>
    </w:p>
    <w:p w14:paraId="2442E1D4" w14:textId="144556E7" w:rsidR="00B13BAB" w:rsidRDefault="00B9520A" w:rsidP="00170083">
      <w:pPr>
        <w:spacing w:line="480" w:lineRule="auto"/>
      </w:pPr>
      <w:r>
        <w:t>(Add theory section here)</w:t>
      </w:r>
    </w:p>
    <w:p w14:paraId="2B165F32" w14:textId="4482FFFF" w:rsidR="00012529" w:rsidRDefault="00A96B98" w:rsidP="00170083">
      <w:pPr>
        <w:pStyle w:val="Heading1"/>
        <w:spacing w:line="480" w:lineRule="auto"/>
      </w:pPr>
      <w:r>
        <w:t>Identification Strategy</w:t>
      </w:r>
    </w:p>
    <w:p w14:paraId="459FF16A" w14:textId="64F9C448" w:rsidR="00EF140B" w:rsidRDefault="00EF140B" w:rsidP="00625ECF">
      <w:pPr>
        <w:spacing w:line="480" w:lineRule="auto"/>
        <w:ind w:firstLine="720"/>
      </w:pPr>
      <w:r>
        <w:t xml:space="preserve">I investigate the impact of the central clearing mandate on the interest rate swap prices by comparing the premium (the difference between the fair rate and the actual quoted fixed rate) on USD denominated swaps versus CAD denominated swaps before and after the mandate. To achieve this, </w:t>
      </w:r>
      <w:r w:rsidR="00625ECF">
        <w:t>I</w:t>
      </w:r>
      <w:r>
        <w:t xml:space="preserve"> employ a difference-in-differences (</w:t>
      </w:r>
      <w:proofErr w:type="spellStart"/>
      <w:r>
        <w:t>DiD</w:t>
      </w:r>
      <w:proofErr w:type="spellEnd"/>
      <w:r>
        <w:t xml:space="preserve">) identification strategy, which allows </w:t>
      </w:r>
      <w:r w:rsidR="00625ECF">
        <w:t>me</w:t>
      </w:r>
      <w:r>
        <w:t xml:space="preserve"> to isolate the causal effect of the mandate on the swap premiums by exploiting the variation in the timing of the policy implementation.</w:t>
      </w:r>
    </w:p>
    <w:p w14:paraId="23FD4740" w14:textId="77777777" w:rsidR="00EF140B" w:rsidRDefault="00EF140B" w:rsidP="00EF140B">
      <w:pPr>
        <w:spacing w:line="480" w:lineRule="auto"/>
      </w:pPr>
    </w:p>
    <w:p w14:paraId="46A330A0" w14:textId="77777777" w:rsidR="00EF140B" w:rsidRDefault="00EF140B" w:rsidP="00625ECF">
      <w:pPr>
        <w:pStyle w:val="Heading2"/>
      </w:pPr>
      <w:r>
        <w:lastRenderedPageBreak/>
        <w:t xml:space="preserve">    Sample Selection and Data Sources</w:t>
      </w:r>
    </w:p>
    <w:p w14:paraId="7D8D43D0" w14:textId="77777777" w:rsidR="00EF140B" w:rsidRDefault="00EF140B" w:rsidP="00EF140B">
      <w:pPr>
        <w:spacing w:line="480" w:lineRule="auto"/>
      </w:pPr>
    </w:p>
    <w:p w14:paraId="2F6F6CAA" w14:textId="0AE640AB" w:rsidR="00EF140B" w:rsidRDefault="00625ECF" w:rsidP="00625ECF">
      <w:pPr>
        <w:spacing w:line="480" w:lineRule="auto"/>
        <w:ind w:firstLine="720"/>
      </w:pPr>
      <w:r>
        <w:t xml:space="preserve">I </w:t>
      </w:r>
      <w:r w:rsidR="00EF140B">
        <w:t xml:space="preserve">begin by selecting a sample of interest rate swaps denominated in both USD and CAD with similar characteristics, such as contract maturity and credit quality, from the </w:t>
      </w:r>
      <w:r>
        <w:t xml:space="preserve">ten trading days </w:t>
      </w:r>
      <w:r w:rsidR="00EF140B">
        <w:t xml:space="preserve">before and after the central clearing mandate was implemented. </w:t>
      </w:r>
      <w:r>
        <w:t>My</w:t>
      </w:r>
      <w:r w:rsidR="00EF140B">
        <w:t xml:space="preserve"> main data source </w:t>
      </w:r>
      <w:r w:rsidR="00E6619F">
        <w:t>is transaction</w:t>
      </w:r>
      <w:r w:rsidR="00EF140B">
        <w:t xml:space="preserve">-level data from </w:t>
      </w:r>
      <w:r w:rsidR="00E6619F">
        <w:t xml:space="preserve">the Depository Trust &amp; Clearing Corp. (DTCC) </w:t>
      </w:r>
      <w:r w:rsidR="00EF140B">
        <w:t>swap data repositor</w:t>
      </w:r>
      <w:r w:rsidR="00E6619F">
        <w:t>y</w:t>
      </w:r>
      <w:r w:rsidR="00EF140B">
        <w:t xml:space="preserve"> (SDR), and market data from financial information providers such as Bloomberg. Additionally, </w:t>
      </w:r>
      <w:r>
        <w:t xml:space="preserve">I </w:t>
      </w:r>
      <w:r w:rsidR="00EF140B">
        <w:t>collect data on macroeconomic indicators, central bank policies, and other relevant factors that could potentially affect swap premiums.</w:t>
      </w:r>
    </w:p>
    <w:p w14:paraId="60A87106" w14:textId="77777777" w:rsidR="00EF140B" w:rsidRDefault="00EF140B" w:rsidP="00EF140B">
      <w:pPr>
        <w:spacing w:line="480" w:lineRule="auto"/>
      </w:pPr>
    </w:p>
    <w:p w14:paraId="3904E705" w14:textId="77777777" w:rsidR="00EF140B" w:rsidRDefault="00EF140B" w:rsidP="00625ECF">
      <w:pPr>
        <w:pStyle w:val="Heading2"/>
      </w:pPr>
      <w:r>
        <w:t xml:space="preserve">    Construction of Treatment and Control Groups</w:t>
      </w:r>
    </w:p>
    <w:p w14:paraId="0C1F7D9E" w14:textId="77777777" w:rsidR="00EF140B" w:rsidRDefault="00EF140B" w:rsidP="00EF140B">
      <w:pPr>
        <w:spacing w:line="480" w:lineRule="auto"/>
      </w:pPr>
    </w:p>
    <w:p w14:paraId="2F22BEDC" w14:textId="30ADBC37" w:rsidR="00EF140B" w:rsidRDefault="00EF140B" w:rsidP="00625ECF">
      <w:pPr>
        <w:spacing w:line="480" w:lineRule="auto"/>
      </w:pPr>
      <w:r>
        <w:t xml:space="preserve">Next, </w:t>
      </w:r>
      <w:r w:rsidR="00625ECF">
        <w:t>I</w:t>
      </w:r>
      <w:r>
        <w:t xml:space="preserve"> create two groups based on the currency of denomination: (1) the treatment group, consisting of USD denominated swaps that were affected by the central clearing mandate, and (2) the control group, consisting of CAD denominated swaps that were not subject to the mandate during the same period. By comparing the swap premiums between these two groups before and after the mandate, </w:t>
      </w:r>
      <w:r w:rsidR="00625ECF">
        <w:t>I</w:t>
      </w:r>
      <w:r>
        <w:t xml:space="preserve"> can identify the causal effect of the policy on swap premiums </w:t>
      </w:r>
      <w:r w:rsidR="00E6619F">
        <w:t>if</w:t>
      </w:r>
      <w:r>
        <w:t xml:space="preserve"> both groups would have followed parallel trends in the absence of the policy intervention.</w:t>
      </w:r>
    </w:p>
    <w:p w14:paraId="6300DB0E" w14:textId="77777777" w:rsidR="00EF140B" w:rsidRDefault="00EF140B" w:rsidP="00EF140B">
      <w:pPr>
        <w:spacing w:line="480" w:lineRule="auto"/>
      </w:pPr>
    </w:p>
    <w:p w14:paraId="32E09FD3" w14:textId="77777777" w:rsidR="00EF140B" w:rsidRDefault="00EF140B" w:rsidP="00625ECF">
      <w:pPr>
        <w:spacing w:line="480" w:lineRule="auto"/>
      </w:pPr>
      <w:r>
        <w:t xml:space="preserve">    Difference-in-Differences Estimation</w:t>
      </w:r>
    </w:p>
    <w:p w14:paraId="6E601F2A" w14:textId="77777777" w:rsidR="00EF140B" w:rsidRDefault="00EF140B" w:rsidP="00EF140B">
      <w:pPr>
        <w:spacing w:line="480" w:lineRule="auto"/>
      </w:pPr>
    </w:p>
    <w:p w14:paraId="78989354" w14:textId="064E1BEB" w:rsidR="00EF140B" w:rsidRDefault="00EF140B" w:rsidP="00EF140B">
      <w:pPr>
        <w:spacing w:line="480" w:lineRule="auto"/>
      </w:pPr>
      <w:r>
        <w:lastRenderedPageBreak/>
        <w:t xml:space="preserve">To estimate the causal effect of the central clearing mandate on swap premiums, </w:t>
      </w:r>
      <w:r w:rsidR="00625ECF">
        <w:t>I</w:t>
      </w:r>
      <w:r>
        <w:t xml:space="preserve"> employ a </w:t>
      </w:r>
      <w:proofErr w:type="spellStart"/>
      <w:r>
        <w:t>DiD</w:t>
      </w:r>
      <w:proofErr w:type="spellEnd"/>
      <w:r>
        <w:t xml:space="preserve"> regression model, which takes the following form:</w:t>
      </w:r>
    </w:p>
    <w:p w14:paraId="2A1970F5" w14:textId="3BF47D84" w:rsidR="00EF140B" w:rsidRPr="00625ECF" w:rsidRDefault="00000000" w:rsidP="00EF140B">
      <w:pPr>
        <w:spacing w:line="480" w:lineRule="auto"/>
        <w:rPr>
          <w:vertAlign w:val="subscript"/>
        </w:rPr>
      </w:pPr>
      <m:oMathPara>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i,t</m:t>
              </m:r>
            </m:sub>
          </m:sSub>
          <m:r>
            <w:rPr>
              <w:rFonts w:ascii="Cambria Math" w:hAnsi="Cambria Math"/>
              <w:vertAlign w:val="subscript"/>
            </w:rPr>
            <m:t>=α+</m:t>
          </m:r>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1</m:t>
              </m:r>
            </m:sub>
          </m:sSub>
          <m:r>
            <w:rPr>
              <w:rFonts w:ascii="Cambria Math" w:hAnsi="Cambria Math"/>
              <w:vertAlign w:val="subscript"/>
            </w:rPr>
            <m:t>*Treatmen</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2</m:t>
              </m:r>
            </m:sub>
          </m:sSub>
          <m:r>
            <w:rPr>
              <w:rFonts w:ascii="Cambria Math" w:hAnsi="Cambria Math"/>
              <w:vertAlign w:val="subscript"/>
            </w:rPr>
            <m:t>Pos</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t</m:t>
              </m:r>
            </m:sub>
          </m:sSub>
          <m:r>
            <w:rPr>
              <w:rFonts w:ascii="Cambria Math" w:hAnsi="Cambria Math"/>
              <w:vertAlign w:val="subscript"/>
            </w:rPr>
            <m:t>+δ</m:t>
          </m:r>
          <m:d>
            <m:dPr>
              <m:ctrlPr>
                <w:rPr>
                  <w:rFonts w:ascii="Cambria Math" w:hAnsi="Cambria Math"/>
                  <w:i/>
                  <w:vertAlign w:val="subscript"/>
                </w:rPr>
              </m:ctrlPr>
            </m:dPr>
            <m:e>
              <m:r>
                <w:rPr>
                  <w:rFonts w:ascii="Cambria Math" w:hAnsi="Cambria Math"/>
                  <w:vertAlign w:val="subscript"/>
                </w:rPr>
                <m:t>Treatmen</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×Pos</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t</m:t>
                  </m:r>
                </m:sub>
              </m:sSub>
            </m:e>
          </m:d>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i</m:t>
              </m:r>
              <m:r>
                <w:rPr>
                  <w:rFonts w:ascii="Cambria Math" w:hAnsi="Cambria Math"/>
                  <w:vertAlign w:val="subscript"/>
                </w:rPr>
                <m:t>,</m:t>
              </m:r>
              <m:r>
                <w:rPr>
                  <w:rFonts w:ascii="Cambria Math" w:hAnsi="Cambria Math"/>
                  <w:vertAlign w:val="subscript"/>
                </w:rPr>
                <m:t>t</m:t>
              </m:r>
            </m:sub>
            <m:sup>
              <m:r>
                <w:rPr>
                  <w:rFonts w:ascii="Cambria Math" w:hAnsi="Cambria Math"/>
                  <w:vertAlign w:val="subscript"/>
                </w:rPr>
                <m:t>'</m:t>
              </m:r>
            </m:sup>
          </m:sSubSup>
          <m:r>
            <m:rPr>
              <m:sty m:val="p"/>
            </m:rPr>
            <w:rPr>
              <w:rFonts w:ascii="Cambria Math" w:hAnsi="Cambria Math"/>
              <w:vertAlign w:val="subscript"/>
            </w:rPr>
            <m:t>Γ</m:t>
          </m:r>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ϵ</m:t>
              </m:r>
            </m:e>
            <m:sub>
              <m:r>
                <w:rPr>
                  <w:rFonts w:ascii="Cambria Math" w:hAnsi="Cambria Math"/>
                  <w:vertAlign w:val="subscript"/>
                </w:rPr>
                <m:t>it</m:t>
              </m:r>
            </m:sub>
          </m:sSub>
        </m:oMath>
      </m:oMathPara>
    </w:p>
    <w:p w14:paraId="2D0F2FE9" w14:textId="2D801476" w:rsidR="00EF140B" w:rsidRDefault="00EF140B" w:rsidP="00EF140B">
      <w:pPr>
        <w:spacing w:line="480" w:lineRule="auto"/>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t xml:space="preserve"> is the swap premium for swap </w:t>
      </w:r>
      <m:oMath>
        <m:r>
          <w:rPr>
            <w:rFonts w:ascii="Cambria Math" w:hAnsi="Cambria Math"/>
          </w:rPr>
          <m:t>i</m:t>
        </m:r>
      </m:oMath>
      <w:r>
        <w:t xml:space="preserve"> at time </w:t>
      </w:r>
      <m:oMath>
        <m:r>
          <w:rPr>
            <w:rFonts w:ascii="Cambria Math" w:hAnsi="Cambria Math"/>
          </w:rPr>
          <m:t>t</m:t>
        </m:r>
      </m:oMath>
      <w:r>
        <w:t xml:space="preserve">, </w:t>
      </w:r>
      <m:oMath>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an indicator variable equal to 1 if the swap is denominated in USD (treatment group) and 0 otherwise (control group), </w:t>
      </w:r>
      <m:oMath>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oMath>
      <w:r>
        <w:t xml:space="preserve"> is an indicator variable equal to 1 for the period after the mandate was implemented, and </w:t>
      </w:r>
      <m:oMath>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m:t>
            </m:r>
            <m:r>
              <w:rPr>
                <w:rFonts w:ascii="Cambria Math" w:hAnsi="Cambria Math"/>
              </w:rPr>
              <m:t>t</m:t>
            </m:r>
          </m:sub>
        </m:sSub>
      </m:oMath>
      <w:r>
        <w:t xml:space="preserve"> is a vector of control variables. The coefficient of interest is δ, which captures the causal effect of the central clearing mandate on swap premiums.</w:t>
      </w:r>
    </w:p>
    <w:p w14:paraId="3AADCD5E" w14:textId="77777777" w:rsidR="00EF140B" w:rsidRDefault="00EF140B" w:rsidP="00EF140B">
      <w:pPr>
        <w:spacing w:line="480" w:lineRule="auto"/>
      </w:pPr>
    </w:p>
    <w:p w14:paraId="38AC732E" w14:textId="77777777" w:rsidR="00EF140B" w:rsidRDefault="00EF140B" w:rsidP="00625ECF">
      <w:pPr>
        <w:pStyle w:val="Heading2"/>
      </w:pPr>
      <w:r>
        <w:t xml:space="preserve">    Assumption Checks and Robustness Tests</w:t>
      </w:r>
    </w:p>
    <w:p w14:paraId="4ACB71FE" w14:textId="77777777" w:rsidR="00EF140B" w:rsidRDefault="00EF140B" w:rsidP="00EF140B">
      <w:pPr>
        <w:spacing w:line="480" w:lineRule="auto"/>
      </w:pPr>
    </w:p>
    <w:p w14:paraId="79E105A5" w14:textId="1F2F91A4" w:rsidR="00EF140B" w:rsidRDefault="00EF140B" w:rsidP="00625ECF">
      <w:pPr>
        <w:spacing w:line="480" w:lineRule="auto"/>
        <w:ind w:firstLine="720"/>
      </w:pPr>
      <w:r>
        <w:t xml:space="preserve">To ensure the validity of our identification strategy, </w:t>
      </w:r>
      <w:r w:rsidR="00625ECF">
        <w:t>I</w:t>
      </w:r>
      <w:r>
        <w:t xml:space="preserve"> first test the parallel trends assumption by visually inspecting the pre-treatment trends of swap premiums for both treatment and control groups and conducting placebo tests. Additionally, </w:t>
      </w:r>
      <w:r w:rsidR="00625ECF">
        <w:t>I</w:t>
      </w:r>
      <w:r>
        <w:t xml:space="preserve"> perform several robustness checks, such as using alternative control groups, applying different sample selection criteria, and employing alternative econometric techniques, such as propensity score matching and synthetic control methods.</w:t>
      </w:r>
    </w:p>
    <w:p w14:paraId="48A28C1E" w14:textId="77777777" w:rsidR="00EF140B" w:rsidRDefault="00EF140B" w:rsidP="00EF140B">
      <w:pPr>
        <w:spacing w:line="480" w:lineRule="auto"/>
      </w:pPr>
    </w:p>
    <w:p w14:paraId="1EE63A6F" w14:textId="77777777" w:rsidR="00EF140B" w:rsidRDefault="00EF140B" w:rsidP="00625ECF">
      <w:pPr>
        <w:pStyle w:val="Heading2"/>
      </w:pPr>
      <w:r>
        <w:t xml:space="preserve">    Interpretation of Results</w:t>
      </w:r>
    </w:p>
    <w:p w14:paraId="015C7E82" w14:textId="77777777" w:rsidR="00EF140B" w:rsidRDefault="00EF140B" w:rsidP="00EF140B">
      <w:pPr>
        <w:spacing w:line="480" w:lineRule="auto"/>
      </w:pPr>
    </w:p>
    <w:p w14:paraId="7A5827A3" w14:textId="08E3D0E6" w:rsidR="00A96B98" w:rsidRDefault="00EF140B" w:rsidP="00625ECF">
      <w:pPr>
        <w:spacing w:line="480" w:lineRule="auto"/>
        <w:ind w:firstLine="720"/>
      </w:pPr>
      <w:r>
        <w:t xml:space="preserve">Finally, </w:t>
      </w:r>
      <w:r w:rsidR="00625ECF">
        <w:t>I</w:t>
      </w:r>
      <w:r>
        <w:t xml:space="preserve"> interpret the estimated causal effect of the central clearing mandate on swap premiums (δ) and discuss the economic significance of our findings in the context of the interest </w:t>
      </w:r>
      <w:r>
        <w:lastRenderedPageBreak/>
        <w:t xml:space="preserve">rate swap market and the broader financial system. This will help us to understand the implications of the central clearing mandate on market efficiency, price transparency, and counterparty risk, which are crucial for policymakers and market participants. </w:t>
      </w:r>
      <w:r w:rsidR="00781C1A">
        <w:t>(Add identification strategy here)</w:t>
      </w:r>
    </w:p>
    <w:p w14:paraId="517154C7" w14:textId="4EC87616" w:rsidR="00A96B98" w:rsidRDefault="00A96B98" w:rsidP="00170083">
      <w:pPr>
        <w:pStyle w:val="Heading1"/>
        <w:spacing w:line="480" w:lineRule="auto"/>
      </w:pPr>
      <w:r>
        <w:t>Data</w:t>
      </w:r>
    </w:p>
    <w:p w14:paraId="02FB73A2" w14:textId="7DEA851B" w:rsidR="008A79F1" w:rsidRDefault="00935E65" w:rsidP="00CD1B3E">
      <w:pPr>
        <w:spacing w:line="480" w:lineRule="auto"/>
        <w:ind w:firstLine="720"/>
      </w:pPr>
      <w:r w:rsidRPr="00935E65">
        <w:t>The Commodity Futures Trading Commission's (CFTC) clearing mandate on interest rate (IR) swaps became effective on March 11, 2013. The regulation was implemented in three phases. Phase 1 mandated clearing for certain IR swaps involving swap dealers (SD), major swap participants (MSP), or active funds. Phase 2 extended the mandate to additional entities, while Phase 3 covered all remaining entities, unless exempted. The IR swaps covered by the mandate were the largest group by volume, denominated in USD, EUR, GBP, and JPY.</w:t>
      </w:r>
    </w:p>
    <w:p w14:paraId="038FAF33" w14:textId="3847030C" w:rsidR="008A79F1" w:rsidRPr="00220BDA" w:rsidRDefault="005356E2" w:rsidP="00441C17">
      <w:pPr>
        <w:spacing w:line="480" w:lineRule="auto"/>
        <w:ind w:firstLine="720"/>
        <w:rPr>
          <w:highlight w:val="black"/>
        </w:rPr>
      </w:pPr>
      <w:r w:rsidRPr="00220BDA">
        <w:rPr>
          <w:highlight w:val="black"/>
        </w:rPr>
        <w:t>This paper compares prices, price volatility, and market size before and after Phase 1 became effective, examining relevant metrics for USD and CAD denominated swaps – the largest regulated and unregulated markets, respectively. To minimize the impact of interest rate policy and other macroeconomic variables, I analyze ten trading days before (Feb 25, 2013 – Mar 8, 2013) and after (Mar 11 – Mar 22, 2013) the regulation's effective date.</w:t>
      </w:r>
    </w:p>
    <w:p w14:paraId="3A40E47D" w14:textId="75BFAFBE" w:rsidR="008A79F1" w:rsidRPr="00220BDA" w:rsidRDefault="005356E2" w:rsidP="00B0289A">
      <w:pPr>
        <w:spacing w:line="480" w:lineRule="auto"/>
        <w:ind w:firstLine="720"/>
        <w:rPr>
          <w:highlight w:val="black"/>
        </w:rPr>
      </w:pPr>
      <w:r w:rsidRPr="00220BDA">
        <w:rPr>
          <w:highlight w:val="black"/>
        </w:rPr>
        <w:t xml:space="preserve">To calculate the fair price of IR swaps, I forecast future floating rate payments and discount the payments using the correct yield curve. I use a single curve method, the prevalent pricing method during the study period. For USD swaps, I obtain the USD semiannual fixed-floating rate curve for each trading day from Bloomberg. For CAD denominated swaps, I obtain the Canadian yield curve from the Bloomberg Terminal. I use the </w:t>
      </w:r>
      <w:proofErr w:type="spellStart"/>
      <w:r w:rsidRPr="00220BDA">
        <w:rPr>
          <w:highlight w:val="black"/>
        </w:rPr>
        <w:t>QuantLib</w:t>
      </w:r>
      <w:proofErr w:type="spellEnd"/>
      <w:r w:rsidRPr="00220BDA">
        <w:rPr>
          <w:highlight w:val="black"/>
        </w:rPr>
        <w:t>-python library to construct a piecewise linear forward curve.</w:t>
      </w:r>
    </w:p>
    <w:p w14:paraId="668A5947" w14:textId="19328E8C" w:rsidR="008A79F1" w:rsidRPr="00220BDA" w:rsidRDefault="00FF211F" w:rsidP="00147694">
      <w:pPr>
        <w:spacing w:line="480" w:lineRule="auto"/>
        <w:ind w:firstLine="720"/>
        <w:rPr>
          <w:highlight w:val="black"/>
        </w:rPr>
      </w:pPr>
      <w:r w:rsidRPr="00220BDA">
        <w:rPr>
          <w:highlight w:val="black"/>
        </w:rPr>
        <w:lastRenderedPageBreak/>
        <w:t>I acquire trading data from the Depository Trust &amp; Clearing Corporation (DTCC) Data Repository (DDR), the only Swaps Data Repository (SDR) in operation during the study period. The data elements include swap currency, trade date and time, effective date, maturity date, fixed rate, payment frequencies, clearing status, notional value, and capped notional indicator. For USD swaps, USD LIBOR is the floating rate index for 98% of swaps, while for CAD swaps, CDOR is the index for 99% of swaps. I exclude swaps that make a single payment at maturity (i.e., payment frequency is 1T). Table 3 shows the notional value and number of trades captured in my data.</w:t>
      </w:r>
    </w:p>
    <w:p w14:paraId="648FED74" w14:textId="5AD888EE" w:rsidR="008A79F1" w:rsidRPr="00220BDA" w:rsidRDefault="008A79F1" w:rsidP="00FF211F">
      <w:pPr>
        <w:pStyle w:val="Caption"/>
        <w:keepNext/>
        <w:jc w:val="center"/>
        <w:rPr>
          <w:highlight w:val="black"/>
        </w:rPr>
      </w:pPr>
      <w:bookmarkStart w:id="0" w:name="_Ref92820171"/>
      <w:r w:rsidRPr="00220BDA">
        <w:rPr>
          <w:highlight w:val="black"/>
        </w:rPr>
        <w:t xml:space="preserve">Table </w:t>
      </w:r>
      <w:r w:rsidR="00000000" w:rsidRPr="00220BDA">
        <w:rPr>
          <w:highlight w:val="black"/>
        </w:rPr>
        <w:fldChar w:fldCharType="begin"/>
      </w:r>
      <w:r w:rsidR="00000000" w:rsidRPr="00220BDA">
        <w:rPr>
          <w:highlight w:val="black"/>
        </w:rPr>
        <w:instrText xml:space="preserve"> SEQ Table \* ARABIC </w:instrText>
      </w:r>
      <w:r w:rsidR="00000000" w:rsidRPr="00220BDA">
        <w:rPr>
          <w:highlight w:val="black"/>
        </w:rPr>
        <w:fldChar w:fldCharType="separate"/>
      </w:r>
      <w:r w:rsidR="000C5086" w:rsidRPr="00220BDA">
        <w:rPr>
          <w:noProof/>
          <w:highlight w:val="black"/>
        </w:rPr>
        <w:t>3</w:t>
      </w:r>
      <w:r w:rsidR="00000000" w:rsidRPr="00220BDA">
        <w:rPr>
          <w:noProof/>
          <w:highlight w:val="black"/>
        </w:rPr>
        <w:fldChar w:fldCharType="end"/>
      </w:r>
      <w:bookmarkEnd w:id="0"/>
      <w:r w:rsidRPr="00220BDA">
        <w:rPr>
          <w:noProof/>
          <w:highlight w:val="black"/>
        </w:rPr>
        <w:t xml:space="preserve"> Number of trades and notional value of USD and CAD denominated </w:t>
      </w:r>
      <w:r w:rsidR="00CD1B3E" w:rsidRPr="00220BDA">
        <w:rPr>
          <w:noProof/>
          <w:highlight w:val="black"/>
        </w:rPr>
        <w:t>IR swaps</w:t>
      </w:r>
    </w:p>
    <w:tbl>
      <w:tblPr>
        <w:tblW w:w="7387" w:type="dxa"/>
        <w:jc w:val="center"/>
        <w:tblLook w:val="04A0" w:firstRow="1" w:lastRow="0" w:firstColumn="1" w:lastColumn="0" w:noHBand="0" w:noVBand="1"/>
      </w:tblPr>
      <w:tblGrid>
        <w:gridCol w:w="1020"/>
        <w:gridCol w:w="780"/>
        <w:gridCol w:w="2430"/>
        <w:gridCol w:w="753"/>
        <w:gridCol w:w="2440"/>
      </w:tblGrid>
      <w:tr w:rsidR="008A79F1" w:rsidRPr="00220BDA" w14:paraId="31ABAC8E" w14:textId="77777777" w:rsidTr="004B772F">
        <w:trPr>
          <w:trHeight w:val="773"/>
          <w:jc w:val="center"/>
        </w:trPr>
        <w:tc>
          <w:tcPr>
            <w:tcW w:w="1020" w:type="dxa"/>
            <w:tcBorders>
              <w:top w:val="nil"/>
              <w:left w:val="nil"/>
              <w:bottom w:val="nil"/>
              <w:right w:val="nil"/>
            </w:tcBorders>
            <w:shd w:val="clear" w:color="000000" w:fill="FFFFFF"/>
            <w:noWrap/>
            <w:vAlign w:val="bottom"/>
            <w:hideMark/>
          </w:tcPr>
          <w:p w14:paraId="0095743B" w14:textId="77777777" w:rsidR="008A79F1" w:rsidRPr="00220BDA" w:rsidRDefault="008A79F1" w:rsidP="00FF211F">
            <w:pPr>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 </w:t>
            </w:r>
          </w:p>
        </w:tc>
        <w:tc>
          <w:tcPr>
            <w:tcW w:w="3210" w:type="dxa"/>
            <w:gridSpan w:val="2"/>
            <w:tcBorders>
              <w:top w:val="nil"/>
              <w:left w:val="single" w:sz="4" w:space="0" w:color="auto"/>
              <w:bottom w:val="single" w:sz="4" w:space="0" w:color="auto"/>
              <w:right w:val="single" w:sz="4" w:space="0" w:color="000000"/>
            </w:tcBorders>
            <w:shd w:val="clear" w:color="000000" w:fill="FFFFFF"/>
            <w:vAlign w:val="bottom"/>
            <w:hideMark/>
          </w:tcPr>
          <w:p w14:paraId="00989CEE" w14:textId="77777777" w:rsidR="008A79F1" w:rsidRPr="00220BDA" w:rsidRDefault="008A79F1" w:rsidP="00FF211F">
            <w:pPr>
              <w:jc w:val="center"/>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Pre-Regulation: Feb 25, 2013 - Mar 8, 2013</w:t>
            </w:r>
          </w:p>
        </w:tc>
        <w:tc>
          <w:tcPr>
            <w:tcW w:w="3157" w:type="dxa"/>
            <w:gridSpan w:val="2"/>
            <w:tcBorders>
              <w:top w:val="nil"/>
              <w:left w:val="nil"/>
              <w:bottom w:val="single" w:sz="4" w:space="0" w:color="auto"/>
              <w:right w:val="nil"/>
            </w:tcBorders>
            <w:shd w:val="clear" w:color="000000" w:fill="FFFFFF"/>
            <w:vAlign w:val="bottom"/>
            <w:hideMark/>
          </w:tcPr>
          <w:p w14:paraId="79C9115A" w14:textId="77777777" w:rsidR="008A79F1" w:rsidRPr="00220BDA" w:rsidRDefault="008A79F1" w:rsidP="00FF211F">
            <w:pPr>
              <w:jc w:val="center"/>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Post Regulation: Mar 11, 2013 - Mar 22, 2013</w:t>
            </w:r>
          </w:p>
        </w:tc>
      </w:tr>
      <w:tr w:rsidR="008A79F1" w:rsidRPr="00220BDA" w14:paraId="6F110A5D" w14:textId="77777777" w:rsidTr="004B772F">
        <w:trPr>
          <w:trHeight w:val="285"/>
          <w:jc w:val="center"/>
        </w:trPr>
        <w:tc>
          <w:tcPr>
            <w:tcW w:w="1020" w:type="dxa"/>
            <w:tcBorders>
              <w:top w:val="nil"/>
              <w:left w:val="nil"/>
              <w:bottom w:val="single" w:sz="4" w:space="0" w:color="auto"/>
              <w:right w:val="single" w:sz="4" w:space="0" w:color="auto"/>
            </w:tcBorders>
            <w:shd w:val="clear" w:color="000000" w:fill="FFFFFF"/>
            <w:vAlign w:val="bottom"/>
            <w:hideMark/>
          </w:tcPr>
          <w:p w14:paraId="2207A2AC" w14:textId="77777777" w:rsidR="008A79F1" w:rsidRPr="00220BDA" w:rsidRDefault="008A79F1" w:rsidP="00FF211F">
            <w:pPr>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 </w:t>
            </w:r>
          </w:p>
        </w:tc>
        <w:tc>
          <w:tcPr>
            <w:tcW w:w="780" w:type="dxa"/>
            <w:tcBorders>
              <w:top w:val="nil"/>
              <w:left w:val="nil"/>
              <w:bottom w:val="single" w:sz="4" w:space="0" w:color="auto"/>
              <w:right w:val="nil"/>
            </w:tcBorders>
            <w:shd w:val="clear" w:color="000000" w:fill="FFFFFF"/>
            <w:vAlign w:val="bottom"/>
            <w:hideMark/>
          </w:tcPr>
          <w:p w14:paraId="19F86738" w14:textId="77777777" w:rsidR="008A79F1" w:rsidRPr="00220BDA" w:rsidRDefault="008A79F1" w:rsidP="00FF211F">
            <w:pPr>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N</w:t>
            </w:r>
          </w:p>
        </w:tc>
        <w:tc>
          <w:tcPr>
            <w:tcW w:w="2430" w:type="dxa"/>
            <w:tcBorders>
              <w:top w:val="nil"/>
              <w:left w:val="nil"/>
              <w:bottom w:val="single" w:sz="4" w:space="0" w:color="auto"/>
              <w:right w:val="single" w:sz="4" w:space="0" w:color="auto"/>
            </w:tcBorders>
            <w:shd w:val="clear" w:color="000000" w:fill="FFFFFF"/>
            <w:vAlign w:val="bottom"/>
            <w:hideMark/>
          </w:tcPr>
          <w:p w14:paraId="699C94CD" w14:textId="77777777" w:rsidR="008A79F1" w:rsidRPr="00220BDA" w:rsidRDefault="008A79F1" w:rsidP="00FF211F">
            <w:pPr>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Notional Value (billions)</w:t>
            </w:r>
          </w:p>
        </w:tc>
        <w:tc>
          <w:tcPr>
            <w:tcW w:w="717" w:type="dxa"/>
            <w:tcBorders>
              <w:top w:val="nil"/>
              <w:left w:val="nil"/>
              <w:bottom w:val="single" w:sz="4" w:space="0" w:color="auto"/>
              <w:right w:val="nil"/>
            </w:tcBorders>
            <w:shd w:val="clear" w:color="000000" w:fill="FFFFFF"/>
            <w:vAlign w:val="bottom"/>
            <w:hideMark/>
          </w:tcPr>
          <w:p w14:paraId="370564EC" w14:textId="77777777" w:rsidR="008A79F1" w:rsidRPr="00220BDA" w:rsidRDefault="008A79F1" w:rsidP="00FF211F">
            <w:pPr>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N</w:t>
            </w:r>
          </w:p>
        </w:tc>
        <w:tc>
          <w:tcPr>
            <w:tcW w:w="2440" w:type="dxa"/>
            <w:tcBorders>
              <w:top w:val="nil"/>
              <w:left w:val="nil"/>
              <w:bottom w:val="single" w:sz="4" w:space="0" w:color="auto"/>
              <w:right w:val="nil"/>
            </w:tcBorders>
            <w:shd w:val="clear" w:color="000000" w:fill="FFFFFF"/>
            <w:vAlign w:val="bottom"/>
            <w:hideMark/>
          </w:tcPr>
          <w:p w14:paraId="64FD9384" w14:textId="77777777" w:rsidR="008A79F1" w:rsidRPr="00220BDA" w:rsidRDefault="008A79F1" w:rsidP="00FF211F">
            <w:pPr>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Notional Value (billions)</w:t>
            </w:r>
          </w:p>
        </w:tc>
      </w:tr>
      <w:tr w:rsidR="008A79F1" w:rsidRPr="00220BDA" w14:paraId="53B9BEE2" w14:textId="77777777" w:rsidTr="004B772F">
        <w:trPr>
          <w:trHeight w:val="285"/>
          <w:jc w:val="center"/>
        </w:trPr>
        <w:tc>
          <w:tcPr>
            <w:tcW w:w="1020" w:type="dxa"/>
            <w:tcBorders>
              <w:top w:val="nil"/>
              <w:left w:val="nil"/>
              <w:bottom w:val="nil"/>
              <w:right w:val="single" w:sz="4" w:space="0" w:color="auto"/>
            </w:tcBorders>
            <w:shd w:val="clear" w:color="000000" w:fill="FFFFFF"/>
            <w:noWrap/>
            <w:vAlign w:val="bottom"/>
            <w:hideMark/>
          </w:tcPr>
          <w:p w14:paraId="7BC782B3" w14:textId="77777777" w:rsidR="008A79F1" w:rsidRPr="00220BDA" w:rsidRDefault="008A79F1" w:rsidP="00FF211F">
            <w:pPr>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CAD</w:t>
            </w:r>
          </w:p>
        </w:tc>
        <w:tc>
          <w:tcPr>
            <w:tcW w:w="780" w:type="dxa"/>
            <w:tcBorders>
              <w:top w:val="nil"/>
              <w:left w:val="nil"/>
              <w:bottom w:val="nil"/>
              <w:right w:val="nil"/>
            </w:tcBorders>
            <w:shd w:val="clear" w:color="000000" w:fill="FFFFFF"/>
            <w:noWrap/>
            <w:vAlign w:val="bottom"/>
            <w:hideMark/>
          </w:tcPr>
          <w:p w14:paraId="2FEE030A" w14:textId="77777777" w:rsidR="008A79F1" w:rsidRPr="00220BDA" w:rsidRDefault="008A79F1" w:rsidP="00FF211F">
            <w:pPr>
              <w:jc w:val="right"/>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468</w:t>
            </w:r>
          </w:p>
        </w:tc>
        <w:tc>
          <w:tcPr>
            <w:tcW w:w="2430" w:type="dxa"/>
            <w:tcBorders>
              <w:top w:val="nil"/>
              <w:left w:val="nil"/>
              <w:bottom w:val="nil"/>
              <w:right w:val="single" w:sz="4" w:space="0" w:color="auto"/>
            </w:tcBorders>
            <w:shd w:val="clear" w:color="000000" w:fill="FFFFFF"/>
            <w:noWrap/>
            <w:vAlign w:val="bottom"/>
            <w:hideMark/>
          </w:tcPr>
          <w:p w14:paraId="58F773C4" w14:textId="77777777" w:rsidR="008A79F1" w:rsidRPr="00220BDA" w:rsidRDefault="008A79F1" w:rsidP="00FF211F">
            <w:pPr>
              <w:jc w:val="right"/>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CAD 39,280.10</w:t>
            </w:r>
          </w:p>
        </w:tc>
        <w:tc>
          <w:tcPr>
            <w:tcW w:w="717" w:type="dxa"/>
            <w:tcBorders>
              <w:top w:val="nil"/>
              <w:left w:val="nil"/>
              <w:bottom w:val="nil"/>
              <w:right w:val="nil"/>
            </w:tcBorders>
            <w:shd w:val="clear" w:color="000000" w:fill="FFFFFF"/>
            <w:noWrap/>
            <w:vAlign w:val="bottom"/>
            <w:hideMark/>
          </w:tcPr>
          <w:p w14:paraId="28211DF1" w14:textId="77777777" w:rsidR="008A79F1" w:rsidRPr="00220BDA" w:rsidRDefault="008A79F1" w:rsidP="00FF211F">
            <w:pPr>
              <w:jc w:val="right"/>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259</w:t>
            </w:r>
          </w:p>
        </w:tc>
        <w:tc>
          <w:tcPr>
            <w:tcW w:w="2440" w:type="dxa"/>
            <w:tcBorders>
              <w:top w:val="nil"/>
              <w:left w:val="nil"/>
              <w:bottom w:val="nil"/>
              <w:right w:val="nil"/>
            </w:tcBorders>
            <w:shd w:val="clear" w:color="000000" w:fill="FFFFFF"/>
            <w:noWrap/>
            <w:vAlign w:val="bottom"/>
            <w:hideMark/>
          </w:tcPr>
          <w:p w14:paraId="19866412" w14:textId="77777777" w:rsidR="008A79F1" w:rsidRPr="00220BDA" w:rsidRDefault="008A79F1" w:rsidP="00FF211F">
            <w:pPr>
              <w:jc w:val="right"/>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CAD 20,605.31</w:t>
            </w:r>
          </w:p>
        </w:tc>
      </w:tr>
      <w:tr w:rsidR="008A79F1" w:rsidRPr="00220BDA" w14:paraId="54723CAD" w14:textId="77777777" w:rsidTr="004B772F">
        <w:trPr>
          <w:trHeight w:val="285"/>
          <w:jc w:val="center"/>
        </w:trPr>
        <w:tc>
          <w:tcPr>
            <w:tcW w:w="1020" w:type="dxa"/>
            <w:tcBorders>
              <w:top w:val="nil"/>
              <w:left w:val="nil"/>
              <w:bottom w:val="nil"/>
              <w:right w:val="single" w:sz="4" w:space="0" w:color="auto"/>
            </w:tcBorders>
            <w:shd w:val="clear" w:color="000000" w:fill="FFFFFF"/>
            <w:noWrap/>
            <w:vAlign w:val="bottom"/>
            <w:hideMark/>
          </w:tcPr>
          <w:p w14:paraId="17DCD4B9" w14:textId="77777777" w:rsidR="008A79F1" w:rsidRPr="00220BDA" w:rsidRDefault="008A79F1" w:rsidP="00FF211F">
            <w:pPr>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USD</w:t>
            </w:r>
          </w:p>
        </w:tc>
        <w:tc>
          <w:tcPr>
            <w:tcW w:w="780" w:type="dxa"/>
            <w:tcBorders>
              <w:top w:val="nil"/>
              <w:left w:val="nil"/>
              <w:bottom w:val="nil"/>
              <w:right w:val="nil"/>
            </w:tcBorders>
            <w:shd w:val="clear" w:color="000000" w:fill="FFFFFF"/>
            <w:noWrap/>
            <w:vAlign w:val="bottom"/>
            <w:hideMark/>
          </w:tcPr>
          <w:p w14:paraId="0DD970E9" w14:textId="77777777" w:rsidR="008A79F1" w:rsidRPr="00220BDA" w:rsidRDefault="008A79F1" w:rsidP="00FF211F">
            <w:pPr>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 xml:space="preserve">   5,969 </w:t>
            </w:r>
          </w:p>
        </w:tc>
        <w:tc>
          <w:tcPr>
            <w:tcW w:w="2430" w:type="dxa"/>
            <w:tcBorders>
              <w:top w:val="nil"/>
              <w:left w:val="nil"/>
              <w:bottom w:val="nil"/>
              <w:right w:val="single" w:sz="4" w:space="0" w:color="auto"/>
            </w:tcBorders>
            <w:shd w:val="clear" w:color="000000" w:fill="FFFFFF"/>
            <w:noWrap/>
            <w:vAlign w:val="bottom"/>
            <w:hideMark/>
          </w:tcPr>
          <w:p w14:paraId="69CD5ADB" w14:textId="77777777" w:rsidR="008A79F1" w:rsidRPr="00220BDA" w:rsidRDefault="008A79F1" w:rsidP="00FF211F">
            <w:pPr>
              <w:jc w:val="right"/>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USD 317,474.51</w:t>
            </w:r>
          </w:p>
        </w:tc>
        <w:tc>
          <w:tcPr>
            <w:tcW w:w="717" w:type="dxa"/>
            <w:tcBorders>
              <w:top w:val="nil"/>
              <w:left w:val="nil"/>
              <w:bottom w:val="nil"/>
              <w:right w:val="nil"/>
            </w:tcBorders>
            <w:shd w:val="clear" w:color="000000" w:fill="FFFFFF"/>
            <w:noWrap/>
            <w:vAlign w:val="bottom"/>
            <w:hideMark/>
          </w:tcPr>
          <w:p w14:paraId="062376F4" w14:textId="77777777" w:rsidR="008A79F1" w:rsidRPr="00220BDA" w:rsidRDefault="008A79F1" w:rsidP="00FF211F">
            <w:pPr>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 xml:space="preserve">   5,751 </w:t>
            </w:r>
          </w:p>
        </w:tc>
        <w:tc>
          <w:tcPr>
            <w:tcW w:w="2440" w:type="dxa"/>
            <w:tcBorders>
              <w:top w:val="nil"/>
              <w:left w:val="nil"/>
              <w:bottom w:val="nil"/>
              <w:right w:val="nil"/>
            </w:tcBorders>
            <w:shd w:val="clear" w:color="000000" w:fill="FFFFFF"/>
            <w:noWrap/>
            <w:vAlign w:val="bottom"/>
            <w:hideMark/>
          </w:tcPr>
          <w:p w14:paraId="199717A1" w14:textId="77777777" w:rsidR="008A79F1" w:rsidRPr="00220BDA" w:rsidRDefault="008A79F1" w:rsidP="00FF211F">
            <w:pPr>
              <w:jc w:val="right"/>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USD 313,917.10</w:t>
            </w:r>
          </w:p>
        </w:tc>
      </w:tr>
    </w:tbl>
    <w:p w14:paraId="3D8E93BC" w14:textId="77777777" w:rsidR="008A79F1" w:rsidRPr="00220BDA" w:rsidRDefault="008A79F1" w:rsidP="00170083">
      <w:pPr>
        <w:spacing w:line="480" w:lineRule="auto"/>
        <w:ind w:firstLine="720"/>
        <w:rPr>
          <w:highlight w:val="black"/>
        </w:rPr>
      </w:pPr>
    </w:p>
    <w:p w14:paraId="21C679CD" w14:textId="2E48D313" w:rsidR="008A79F1" w:rsidRPr="00220BDA" w:rsidRDefault="008A79F1" w:rsidP="000C5086">
      <w:pPr>
        <w:spacing w:line="480" w:lineRule="auto"/>
        <w:ind w:firstLine="720"/>
        <w:rPr>
          <w:highlight w:val="black"/>
        </w:rPr>
      </w:pPr>
      <w:r w:rsidRPr="00220BDA">
        <w:rPr>
          <w:highlight w:val="black"/>
        </w:rPr>
        <w:t xml:space="preserve">I note that the CAD swaps market is much smaller (both in dollar and ticket volume).  </w:t>
      </w:r>
      <w:r w:rsidRPr="00220BDA">
        <w:rPr>
          <w:highlight w:val="black"/>
        </w:rPr>
        <w:fldChar w:fldCharType="begin"/>
      </w:r>
      <w:r w:rsidRPr="00220BDA">
        <w:rPr>
          <w:highlight w:val="black"/>
        </w:rPr>
        <w:instrText xml:space="preserve"> REF _Ref92820314 \h </w:instrText>
      </w:r>
      <w:r w:rsidR="00BF6365" w:rsidRPr="00220BDA">
        <w:rPr>
          <w:highlight w:val="black"/>
        </w:rPr>
        <w:instrText xml:space="preserve"> \* MERGEFORMAT </w:instrText>
      </w:r>
      <w:r w:rsidRPr="00220BDA">
        <w:rPr>
          <w:highlight w:val="black"/>
        </w:rPr>
      </w:r>
      <w:r w:rsidRPr="00220BDA">
        <w:rPr>
          <w:highlight w:val="black"/>
        </w:rPr>
        <w:fldChar w:fldCharType="separate"/>
      </w:r>
      <w:r w:rsidRPr="00220BDA">
        <w:rPr>
          <w:highlight w:val="black"/>
        </w:rPr>
        <w:t xml:space="preserve">Table </w:t>
      </w:r>
      <w:r w:rsidRPr="00220BDA">
        <w:rPr>
          <w:noProof/>
          <w:highlight w:val="black"/>
        </w:rPr>
        <w:t>2</w:t>
      </w:r>
      <w:r w:rsidRPr="00220BDA">
        <w:rPr>
          <w:highlight w:val="black"/>
        </w:rPr>
        <w:fldChar w:fldCharType="end"/>
      </w:r>
      <w:r w:rsidRPr="00220BDA">
        <w:rPr>
          <w:highlight w:val="black"/>
        </w:rPr>
        <w:t xml:space="preserve"> lists the notional values, floating leg index and average tenor of USD and CAD swaps in our dataset.</w:t>
      </w:r>
    </w:p>
    <w:p w14:paraId="563B7388" w14:textId="077A2DB3" w:rsidR="008A79F1" w:rsidRPr="00220BDA" w:rsidRDefault="008A79F1" w:rsidP="00FF211F">
      <w:pPr>
        <w:pStyle w:val="Caption"/>
        <w:keepNext/>
        <w:jc w:val="center"/>
        <w:rPr>
          <w:highlight w:val="black"/>
        </w:rPr>
      </w:pPr>
      <w:bookmarkStart w:id="1" w:name="_Ref92820314"/>
      <w:r w:rsidRPr="00220BDA">
        <w:rPr>
          <w:highlight w:val="black"/>
        </w:rPr>
        <w:t xml:space="preserve">Table </w:t>
      </w:r>
      <w:r w:rsidR="00000000" w:rsidRPr="00220BDA">
        <w:rPr>
          <w:highlight w:val="black"/>
        </w:rPr>
        <w:fldChar w:fldCharType="begin"/>
      </w:r>
      <w:r w:rsidR="00000000" w:rsidRPr="00220BDA">
        <w:rPr>
          <w:highlight w:val="black"/>
        </w:rPr>
        <w:instrText xml:space="preserve"> SEQ Table \* ARABIC </w:instrText>
      </w:r>
      <w:r w:rsidR="00000000" w:rsidRPr="00220BDA">
        <w:rPr>
          <w:highlight w:val="black"/>
        </w:rPr>
        <w:fldChar w:fldCharType="separate"/>
      </w:r>
      <w:r w:rsidR="000C5086" w:rsidRPr="00220BDA">
        <w:rPr>
          <w:noProof/>
          <w:highlight w:val="black"/>
        </w:rPr>
        <w:t>4</w:t>
      </w:r>
      <w:r w:rsidR="00000000" w:rsidRPr="00220BDA">
        <w:rPr>
          <w:noProof/>
          <w:highlight w:val="black"/>
        </w:rPr>
        <w:fldChar w:fldCharType="end"/>
      </w:r>
      <w:bookmarkEnd w:id="1"/>
      <w:r w:rsidRPr="00220BDA">
        <w:rPr>
          <w:noProof/>
          <w:highlight w:val="black"/>
        </w:rPr>
        <w:t xml:space="preserve"> Some characteristics of USD and CAD swaps</w:t>
      </w:r>
    </w:p>
    <w:tbl>
      <w:tblPr>
        <w:tblW w:w="5685" w:type="dxa"/>
        <w:jc w:val="center"/>
        <w:tblLook w:val="04A0" w:firstRow="1" w:lastRow="0" w:firstColumn="1" w:lastColumn="0" w:noHBand="0" w:noVBand="1"/>
      </w:tblPr>
      <w:tblGrid>
        <w:gridCol w:w="3017"/>
        <w:gridCol w:w="1334"/>
        <w:gridCol w:w="1334"/>
      </w:tblGrid>
      <w:tr w:rsidR="008A79F1" w:rsidRPr="00220BDA" w14:paraId="674AAAA1" w14:textId="77777777" w:rsidTr="00E6619F">
        <w:trPr>
          <w:trHeight w:val="285"/>
          <w:jc w:val="center"/>
        </w:trPr>
        <w:tc>
          <w:tcPr>
            <w:tcW w:w="3017" w:type="dxa"/>
            <w:tcBorders>
              <w:top w:val="nil"/>
              <w:left w:val="nil"/>
              <w:bottom w:val="nil"/>
              <w:right w:val="single" w:sz="4" w:space="0" w:color="auto"/>
            </w:tcBorders>
            <w:shd w:val="clear" w:color="000000" w:fill="FFFFFF"/>
            <w:noWrap/>
            <w:vAlign w:val="bottom"/>
            <w:hideMark/>
          </w:tcPr>
          <w:p w14:paraId="41CBFBE0" w14:textId="77777777" w:rsidR="008A79F1" w:rsidRPr="00220BDA" w:rsidRDefault="008A79F1" w:rsidP="00E6619F">
            <w:pPr>
              <w:jc w:val="left"/>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 </w:t>
            </w:r>
          </w:p>
        </w:tc>
        <w:tc>
          <w:tcPr>
            <w:tcW w:w="2668" w:type="dxa"/>
            <w:gridSpan w:val="2"/>
            <w:tcBorders>
              <w:top w:val="nil"/>
              <w:left w:val="nil"/>
              <w:bottom w:val="single" w:sz="4" w:space="0" w:color="auto"/>
              <w:right w:val="nil"/>
            </w:tcBorders>
            <w:shd w:val="clear" w:color="000000" w:fill="FFFFFF"/>
            <w:noWrap/>
            <w:vAlign w:val="bottom"/>
            <w:hideMark/>
          </w:tcPr>
          <w:p w14:paraId="498AA78D" w14:textId="77777777" w:rsidR="008A79F1" w:rsidRPr="00220BDA" w:rsidRDefault="008A79F1" w:rsidP="00FF211F">
            <w:pPr>
              <w:jc w:val="center"/>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USD</w:t>
            </w:r>
          </w:p>
        </w:tc>
      </w:tr>
      <w:tr w:rsidR="008A79F1" w:rsidRPr="00220BDA" w14:paraId="5B69A345" w14:textId="77777777" w:rsidTr="00E6619F">
        <w:trPr>
          <w:trHeight w:val="285"/>
          <w:jc w:val="center"/>
        </w:trPr>
        <w:tc>
          <w:tcPr>
            <w:tcW w:w="3017" w:type="dxa"/>
            <w:tcBorders>
              <w:top w:val="nil"/>
              <w:left w:val="nil"/>
              <w:bottom w:val="nil"/>
              <w:right w:val="single" w:sz="4" w:space="0" w:color="auto"/>
            </w:tcBorders>
            <w:shd w:val="clear" w:color="000000" w:fill="FFFFFF"/>
            <w:noWrap/>
            <w:vAlign w:val="bottom"/>
            <w:hideMark/>
          </w:tcPr>
          <w:p w14:paraId="3680DD99" w14:textId="77777777" w:rsidR="008A79F1" w:rsidRPr="00220BDA" w:rsidRDefault="008A79F1" w:rsidP="00E6619F">
            <w:pPr>
              <w:jc w:val="left"/>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 </w:t>
            </w:r>
          </w:p>
        </w:tc>
        <w:tc>
          <w:tcPr>
            <w:tcW w:w="1334" w:type="dxa"/>
            <w:tcBorders>
              <w:top w:val="nil"/>
              <w:left w:val="nil"/>
              <w:bottom w:val="single" w:sz="4" w:space="0" w:color="auto"/>
              <w:right w:val="nil"/>
            </w:tcBorders>
            <w:shd w:val="clear" w:color="000000" w:fill="FFFFFF"/>
            <w:noWrap/>
            <w:vAlign w:val="bottom"/>
            <w:hideMark/>
          </w:tcPr>
          <w:p w14:paraId="08C1FAC5" w14:textId="77777777" w:rsidR="008A79F1" w:rsidRPr="00220BDA" w:rsidRDefault="008A79F1" w:rsidP="00FF211F">
            <w:pPr>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Pre</w:t>
            </w:r>
          </w:p>
        </w:tc>
        <w:tc>
          <w:tcPr>
            <w:tcW w:w="1334" w:type="dxa"/>
            <w:tcBorders>
              <w:top w:val="nil"/>
              <w:left w:val="nil"/>
              <w:bottom w:val="single" w:sz="4" w:space="0" w:color="auto"/>
              <w:right w:val="nil"/>
            </w:tcBorders>
            <w:shd w:val="clear" w:color="000000" w:fill="FFFFFF"/>
            <w:noWrap/>
            <w:vAlign w:val="bottom"/>
            <w:hideMark/>
          </w:tcPr>
          <w:p w14:paraId="14BE1649" w14:textId="77777777" w:rsidR="008A79F1" w:rsidRPr="00220BDA" w:rsidRDefault="008A79F1" w:rsidP="00FF211F">
            <w:pPr>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Post</w:t>
            </w:r>
          </w:p>
        </w:tc>
      </w:tr>
      <w:tr w:rsidR="008A79F1" w:rsidRPr="00220BDA" w14:paraId="59D335E5" w14:textId="77777777" w:rsidTr="00E6619F">
        <w:trPr>
          <w:trHeight w:val="285"/>
          <w:jc w:val="center"/>
        </w:trPr>
        <w:tc>
          <w:tcPr>
            <w:tcW w:w="3017" w:type="dxa"/>
            <w:tcBorders>
              <w:top w:val="nil"/>
              <w:left w:val="nil"/>
              <w:bottom w:val="nil"/>
              <w:right w:val="single" w:sz="4" w:space="0" w:color="auto"/>
            </w:tcBorders>
            <w:shd w:val="clear" w:color="000000" w:fill="FFFFFF"/>
            <w:noWrap/>
            <w:vAlign w:val="bottom"/>
            <w:hideMark/>
          </w:tcPr>
          <w:p w14:paraId="7EA9631B" w14:textId="77777777" w:rsidR="008A79F1" w:rsidRPr="00220BDA" w:rsidRDefault="008A79F1" w:rsidP="00E6619F">
            <w:pPr>
              <w:jc w:val="left"/>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Average Notional Value</w:t>
            </w:r>
          </w:p>
        </w:tc>
        <w:tc>
          <w:tcPr>
            <w:tcW w:w="1334" w:type="dxa"/>
            <w:tcBorders>
              <w:top w:val="nil"/>
              <w:left w:val="nil"/>
              <w:bottom w:val="nil"/>
              <w:right w:val="nil"/>
            </w:tcBorders>
            <w:shd w:val="clear" w:color="000000" w:fill="FFFFFF"/>
            <w:noWrap/>
            <w:vAlign w:val="bottom"/>
            <w:hideMark/>
          </w:tcPr>
          <w:p w14:paraId="434C093B" w14:textId="77777777" w:rsidR="008A79F1" w:rsidRPr="00220BDA" w:rsidRDefault="008A79F1" w:rsidP="00FF211F">
            <w:pPr>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USD 53.2M</w:t>
            </w:r>
          </w:p>
        </w:tc>
        <w:tc>
          <w:tcPr>
            <w:tcW w:w="1334" w:type="dxa"/>
            <w:tcBorders>
              <w:top w:val="nil"/>
              <w:left w:val="nil"/>
              <w:bottom w:val="nil"/>
              <w:right w:val="nil"/>
            </w:tcBorders>
            <w:shd w:val="clear" w:color="000000" w:fill="FFFFFF"/>
            <w:noWrap/>
            <w:vAlign w:val="bottom"/>
            <w:hideMark/>
          </w:tcPr>
          <w:p w14:paraId="570AF12D" w14:textId="77777777" w:rsidR="008A79F1" w:rsidRPr="00220BDA" w:rsidRDefault="008A79F1" w:rsidP="00FF211F">
            <w:pPr>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USD 54.6M</w:t>
            </w:r>
          </w:p>
        </w:tc>
      </w:tr>
      <w:tr w:rsidR="008A79F1" w:rsidRPr="00220BDA" w14:paraId="6DC7963E" w14:textId="77777777" w:rsidTr="00E6619F">
        <w:trPr>
          <w:trHeight w:val="285"/>
          <w:jc w:val="center"/>
        </w:trPr>
        <w:tc>
          <w:tcPr>
            <w:tcW w:w="3017" w:type="dxa"/>
            <w:tcBorders>
              <w:top w:val="nil"/>
              <w:left w:val="nil"/>
              <w:bottom w:val="nil"/>
              <w:right w:val="single" w:sz="4" w:space="0" w:color="auto"/>
            </w:tcBorders>
            <w:shd w:val="clear" w:color="000000" w:fill="FFFFFF"/>
            <w:noWrap/>
            <w:vAlign w:val="bottom"/>
            <w:hideMark/>
          </w:tcPr>
          <w:p w14:paraId="16C77746" w14:textId="77777777" w:rsidR="008A79F1" w:rsidRPr="00220BDA" w:rsidRDefault="008A79F1" w:rsidP="00E6619F">
            <w:pPr>
              <w:jc w:val="left"/>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Floating Leg Reference Rate</w:t>
            </w:r>
          </w:p>
        </w:tc>
        <w:tc>
          <w:tcPr>
            <w:tcW w:w="1334" w:type="dxa"/>
            <w:tcBorders>
              <w:top w:val="nil"/>
              <w:left w:val="nil"/>
              <w:bottom w:val="nil"/>
              <w:right w:val="nil"/>
            </w:tcBorders>
            <w:shd w:val="clear" w:color="000000" w:fill="FFFFFF"/>
            <w:noWrap/>
            <w:vAlign w:val="bottom"/>
            <w:hideMark/>
          </w:tcPr>
          <w:p w14:paraId="7D376D2D" w14:textId="77777777" w:rsidR="008A79F1" w:rsidRPr="00220BDA" w:rsidRDefault="008A79F1" w:rsidP="00FF211F">
            <w:pPr>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 </w:t>
            </w:r>
          </w:p>
        </w:tc>
        <w:tc>
          <w:tcPr>
            <w:tcW w:w="1334" w:type="dxa"/>
            <w:tcBorders>
              <w:top w:val="nil"/>
              <w:left w:val="nil"/>
              <w:bottom w:val="nil"/>
              <w:right w:val="nil"/>
            </w:tcBorders>
            <w:shd w:val="clear" w:color="000000" w:fill="FFFFFF"/>
            <w:noWrap/>
            <w:vAlign w:val="bottom"/>
            <w:hideMark/>
          </w:tcPr>
          <w:p w14:paraId="526452C1" w14:textId="77777777" w:rsidR="008A79F1" w:rsidRPr="00220BDA" w:rsidRDefault="008A79F1" w:rsidP="00FF211F">
            <w:pPr>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 </w:t>
            </w:r>
          </w:p>
        </w:tc>
      </w:tr>
      <w:tr w:rsidR="008A79F1" w:rsidRPr="00220BDA" w14:paraId="6CFF7FAD" w14:textId="77777777" w:rsidTr="00E6619F">
        <w:trPr>
          <w:trHeight w:val="285"/>
          <w:jc w:val="center"/>
        </w:trPr>
        <w:tc>
          <w:tcPr>
            <w:tcW w:w="3017" w:type="dxa"/>
            <w:tcBorders>
              <w:top w:val="nil"/>
              <w:left w:val="nil"/>
              <w:bottom w:val="nil"/>
              <w:right w:val="single" w:sz="4" w:space="0" w:color="auto"/>
            </w:tcBorders>
            <w:shd w:val="clear" w:color="000000" w:fill="FFFFFF"/>
            <w:noWrap/>
            <w:vAlign w:val="bottom"/>
            <w:hideMark/>
          </w:tcPr>
          <w:p w14:paraId="1CDBCA74" w14:textId="77777777" w:rsidR="008A79F1" w:rsidRPr="00220BDA" w:rsidRDefault="008A79F1" w:rsidP="00E6619F">
            <w:pPr>
              <w:ind w:firstLineChars="100" w:firstLine="220"/>
              <w:jc w:val="left"/>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USD Libor BBA</w:t>
            </w:r>
          </w:p>
        </w:tc>
        <w:tc>
          <w:tcPr>
            <w:tcW w:w="1334" w:type="dxa"/>
            <w:tcBorders>
              <w:top w:val="nil"/>
              <w:left w:val="nil"/>
              <w:bottom w:val="nil"/>
              <w:right w:val="nil"/>
            </w:tcBorders>
            <w:shd w:val="clear" w:color="000000" w:fill="FFFFFF"/>
            <w:noWrap/>
            <w:vAlign w:val="bottom"/>
            <w:hideMark/>
          </w:tcPr>
          <w:p w14:paraId="36F2766B" w14:textId="77777777" w:rsidR="008A79F1" w:rsidRPr="00220BDA" w:rsidRDefault="008A79F1" w:rsidP="00FF211F">
            <w:pPr>
              <w:jc w:val="right"/>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98.00%</w:t>
            </w:r>
          </w:p>
        </w:tc>
        <w:tc>
          <w:tcPr>
            <w:tcW w:w="1334" w:type="dxa"/>
            <w:tcBorders>
              <w:top w:val="nil"/>
              <w:left w:val="nil"/>
              <w:bottom w:val="nil"/>
              <w:right w:val="nil"/>
            </w:tcBorders>
            <w:shd w:val="clear" w:color="000000" w:fill="FFFFFF"/>
            <w:noWrap/>
            <w:vAlign w:val="bottom"/>
            <w:hideMark/>
          </w:tcPr>
          <w:p w14:paraId="0EB5BC25" w14:textId="77777777" w:rsidR="008A79F1" w:rsidRPr="00220BDA" w:rsidRDefault="008A79F1" w:rsidP="00FF211F">
            <w:pPr>
              <w:jc w:val="right"/>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98.00%</w:t>
            </w:r>
          </w:p>
        </w:tc>
      </w:tr>
      <w:tr w:rsidR="008A79F1" w:rsidRPr="00220BDA" w14:paraId="667B1434" w14:textId="77777777" w:rsidTr="00E6619F">
        <w:trPr>
          <w:trHeight w:val="285"/>
          <w:jc w:val="center"/>
        </w:trPr>
        <w:tc>
          <w:tcPr>
            <w:tcW w:w="3017" w:type="dxa"/>
            <w:tcBorders>
              <w:top w:val="nil"/>
              <w:left w:val="nil"/>
              <w:bottom w:val="nil"/>
              <w:right w:val="single" w:sz="4" w:space="0" w:color="auto"/>
            </w:tcBorders>
            <w:shd w:val="clear" w:color="000000" w:fill="FFFFFF"/>
            <w:noWrap/>
            <w:vAlign w:val="bottom"/>
            <w:hideMark/>
          </w:tcPr>
          <w:p w14:paraId="20D1FE72" w14:textId="77777777" w:rsidR="008A79F1" w:rsidRPr="00220BDA" w:rsidRDefault="008A79F1" w:rsidP="00E6619F">
            <w:pPr>
              <w:ind w:firstLineChars="100" w:firstLine="220"/>
              <w:jc w:val="left"/>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Fed Funds</w:t>
            </w:r>
          </w:p>
        </w:tc>
        <w:tc>
          <w:tcPr>
            <w:tcW w:w="1334" w:type="dxa"/>
            <w:tcBorders>
              <w:top w:val="nil"/>
              <w:left w:val="nil"/>
              <w:bottom w:val="nil"/>
              <w:right w:val="nil"/>
            </w:tcBorders>
            <w:shd w:val="clear" w:color="000000" w:fill="FFFFFF"/>
            <w:noWrap/>
            <w:vAlign w:val="bottom"/>
            <w:hideMark/>
          </w:tcPr>
          <w:p w14:paraId="331B12CA" w14:textId="77777777" w:rsidR="008A79F1" w:rsidRPr="00220BDA" w:rsidRDefault="008A79F1" w:rsidP="00FF211F">
            <w:pPr>
              <w:jc w:val="right"/>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1.00%</w:t>
            </w:r>
          </w:p>
        </w:tc>
        <w:tc>
          <w:tcPr>
            <w:tcW w:w="1334" w:type="dxa"/>
            <w:tcBorders>
              <w:top w:val="nil"/>
              <w:left w:val="nil"/>
              <w:bottom w:val="nil"/>
              <w:right w:val="nil"/>
            </w:tcBorders>
            <w:shd w:val="clear" w:color="000000" w:fill="FFFFFF"/>
            <w:noWrap/>
            <w:vAlign w:val="bottom"/>
            <w:hideMark/>
          </w:tcPr>
          <w:p w14:paraId="30AC8BC7" w14:textId="77777777" w:rsidR="008A79F1" w:rsidRPr="00220BDA" w:rsidRDefault="008A79F1" w:rsidP="00FF211F">
            <w:pPr>
              <w:jc w:val="right"/>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1.00%</w:t>
            </w:r>
          </w:p>
        </w:tc>
      </w:tr>
      <w:tr w:rsidR="008A79F1" w:rsidRPr="00220BDA" w14:paraId="123BC48C" w14:textId="77777777" w:rsidTr="00E6619F">
        <w:trPr>
          <w:trHeight w:val="285"/>
          <w:jc w:val="center"/>
        </w:trPr>
        <w:tc>
          <w:tcPr>
            <w:tcW w:w="3017" w:type="dxa"/>
            <w:tcBorders>
              <w:top w:val="nil"/>
              <w:left w:val="nil"/>
              <w:bottom w:val="nil"/>
              <w:right w:val="single" w:sz="4" w:space="0" w:color="auto"/>
            </w:tcBorders>
            <w:shd w:val="clear" w:color="000000" w:fill="FFFFFF"/>
            <w:noWrap/>
            <w:vAlign w:val="bottom"/>
            <w:hideMark/>
          </w:tcPr>
          <w:p w14:paraId="1AC2F09A" w14:textId="77777777" w:rsidR="008A79F1" w:rsidRPr="00220BDA" w:rsidRDefault="008A79F1" w:rsidP="00E6619F">
            <w:pPr>
              <w:ind w:firstLineChars="100" w:firstLine="220"/>
              <w:jc w:val="left"/>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lastRenderedPageBreak/>
              <w:t>Other</w:t>
            </w:r>
          </w:p>
        </w:tc>
        <w:tc>
          <w:tcPr>
            <w:tcW w:w="1334" w:type="dxa"/>
            <w:tcBorders>
              <w:top w:val="nil"/>
              <w:left w:val="nil"/>
              <w:bottom w:val="nil"/>
              <w:right w:val="nil"/>
            </w:tcBorders>
            <w:shd w:val="clear" w:color="000000" w:fill="FFFFFF"/>
            <w:noWrap/>
            <w:vAlign w:val="bottom"/>
            <w:hideMark/>
          </w:tcPr>
          <w:p w14:paraId="4394F207" w14:textId="77777777" w:rsidR="008A79F1" w:rsidRPr="00220BDA" w:rsidRDefault="008A79F1" w:rsidP="00FF211F">
            <w:pPr>
              <w:jc w:val="right"/>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1.00%</w:t>
            </w:r>
          </w:p>
        </w:tc>
        <w:tc>
          <w:tcPr>
            <w:tcW w:w="1334" w:type="dxa"/>
            <w:tcBorders>
              <w:top w:val="nil"/>
              <w:left w:val="nil"/>
              <w:bottom w:val="nil"/>
              <w:right w:val="nil"/>
            </w:tcBorders>
            <w:shd w:val="clear" w:color="000000" w:fill="FFFFFF"/>
            <w:noWrap/>
            <w:vAlign w:val="bottom"/>
            <w:hideMark/>
          </w:tcPr>
          <w:p w14:paraId="4415C538" w14:textId="77777777" w:rsidR="008A79F1" w:rsidRPr="00220BDA" w:rsidRDefault="008A79F1" w:rsidP="00FF211F">
            <w:pPr>
              <w:jc w:val="right"/>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1.00%</w:t>
            </w:r>
          </w:p>
        </w:tc>
      </w:tr>
      <w:tr w:rsidR="008A79F1" w:rsidRPr="00220BDA" w14:paraId="4995C22E" w14:textId="77777777" w:rsidTr="00E6619F">
        <w:trPr>
          <w:trHeight w:val="285"/>
          <w:jc w:val="center"/>
        </w:trPr>
        <w:tc>
          <w:tcPr>
            <w:tcW w:w="3017" w:type="dxa"/>
            <w:tcBorders>
              <w:top w:val="nil"/>
              <w:left w:val="nil"/>
              <w:bottom w:val="nil"/>
              <w:right w:val="single" w:sz="4" w:space="0" w:color="auto"/>
            </w:tcBorders>
            <w:shd w:val="clear" w:color="000000" w:fill="FFFFFF"/>
            <w:noWrap/>
            <w:vAlign w:val="bottom"/>
            <w:hideMark/>
          </w:tcPr>
          <w:p w14:paraId="431A2ACD" w14:textId="77777777" w:rsidR="008A79F1" w:rsidRPr="00220BDA" w:rsidRDefault="008A79F1" w:rsidP="00E6619F">
            <w:pPr>
              <w:jc w:val="left"/>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 </w:t>
            </w:r>
          </w:p>
        </w:tc>
        <w:tc>
          <w:tcPr>
            <w:tcW w:w="2668" w:type="dxa"/>
            <w:gridSpan w:val="2"/>
            <w:tcBorders>
              <w:top w:val="nil"/>
              <w:left w:val="nil"/>
              <w:bottom w:val="single" w:sz="4" w:space="0" w:color="auto"/>
              <w:right w:val="nil"/>
            </w:tcBorders>
            <w:shd w:val="clear" w:color="000000" w:fill="FFFFFF"/>
            <w:noWrap/>
            <w:vAlign w:val="bottom"/>
            <w:hideMark/>
          </w:tcPr>
          <w:p w14:paraId="5DE8DDE7" w14:textId="77777777" w:rsidR="008A79F1" w:rsidRPr="00220BDA" w:rsidRDefault="008A79F1" w:rsidP="00FF211F">
            <w:pPr>
              <w:jc w:val="center"/>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CAD</w:t>
            </w:r>
          </w:p>
        </w:tc>
      </w:tr>
      <w:tr w:rsidR="008A79F1" w:rsidRPr="00220BDA" w14:paraId="1B54B72B" w14:textId="77777777" w:rsidTr="00E6619F">
        <w:trPr>
          <w:trHeight w:val="285"/>
          <w:jc w:val="center"/>
        </w:trPr>
        <w:tc>
          <w:tcPr>
            <w:tcW w:w="3017" w:type="dxa"/>
            <w:tcBorders>
              <w:top w:val="nil"/>
              <w:left w:val="nil"/>
              <w:bottom w:val="nil"/>
              <w:right w:val="single" w:sz="4" w:space="0" w:color="auto"/>
            </w:tcBorders>
            <w:shd w:val="clear" w:color="000000" w:fill="FFFFFF"/>
            <w:noWrap/>
            <w:vAlign w:val="bottom"/>
            <w:hideMark/>
          </w:tcPr>
          <w:p w14:paraId="114741B2" w14:textId="77777777" w:rsidR="008A79F1" w:rsidRPr="00220BDA" w:rsidRDefault="008A79F1" w:rsidP="00E6619F">
            <w:pPr>
              <w:jc w:val="left"/>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Average Notional Value</w:t>
            </w:r>
          </w:p>
        </w:tc>
        <w:tc>
          <w:tcPr>
            <w:tcW w:w="1334" w:type="dxa"/>
            <w:tcBorders>
              <w:top w:val="nil"/>
              <w:left w:val="nil"/>
              <w:bottom w:val="single" w:sz="4" w:space="0" w:color="auto"/>
              <w:right w:val="nil"/>
            </w:tcBorders>
            <w:shd w:val="clear" w:color="000000" w:fill="FFFFFF"/>
            <w:noWrap/>
            <w:vAlign w:val="bottom"/>
            <w:hideMark/>
          </w:tcPr>
          <w:p w14:paraId="75AFFB1D" w14:textId="77777777" w:rsidR="008A79F1" w:rsidRPr="00220BDA" w:rsidRDefault="008A79F1" w:rsidP="00FF211F">
            <w:pPr>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CAD 53.2M</w:t>
            </w:r>
          </w:p>
        </w:tc>
        <w:tc>
          <w:tcPr>
            <w:tcW w:w="1334" w:type="dxa"/>
            <w:tcBorders>
              <w:top w:val="nil"/>
              <w:left w:val="nil"/>
              <w:bottom w:val="single" w:sz="4" w:space="0" w:color="auto"/>
              <w:right w:val="nil"/>
            </w:tcBorders>
            <w:shd w:val="clear" w:color="000000" w:fill="FFFFFF"/>
            <w:noWrap/>
            <w:vAlign w:val="bottom"/>
            <w:hideMark/>
          </w:tcPr>
          <w:p w14:paraId="7B41833D" w14:textId="77777777" w:rsidR="008A79F1" w:rsidRPr="00220BDA" w:rsidRDefault="008A79F1" w:rsidP="00FF211F">
            <w:pPr>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CAD 54.6M</w:t>
            </w:r>
          </w:p>
        </w:tc>
      </w:tr>
      <w:tr w:rsidR="008A79F1" w:rsidRPr="00220BDA" w14:paraId="6A20E429" w14:textId="77777777" w:rsidTr="00E6619F">
        <w:trPr>
          <w:trHeight w:val="285"/>
          <w:jc w:val="center"/>
        </w:trPr>
        <w:tc>
          <w:tcPr>
            <w:tcW w:w="3017" w:type="dxa"/>
            <w:tcBorders>
              <w:top w:val="nil"/>
              <w:left w:val="nil"/>
              <w:bottom w:val="nil"/>
              <w:right w:val="single" w:sz="4" w:space="0" w:color="auto"/>
            </w:tcBorders>
            <w:shd w:val="clear" w:color="000000" w:fill="FFFFFF"/>
            <w:noWrap/>
            <w:vAlign w:val="bottom"/>
            <w:hideMark/>
          </w:tcPr>
          <w:p w14:paraId="1C03B7C7" w14:textId="77777777" w:rsidR="008A79F1" w:rsidRPr="00220BDA" w:rsidRDefault="008A79F1" w:rsidP="00E6619F">
            <w:pPr>
              <w:jc w:val="left"/>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Reference Rate</w:t>
            </w:r>
          </w:p>
        </w:tc>
        <w:tc>
          <w:tcPr>
            <w:tcW w:w="1334" w:type="dxa"/>
            <w:tcBorders>
              <w:top w:val="nil"/>
              <w:left w:val="nil"/>
              <w:bottom w:val="nil"/>
              <w:right w:val="nil"/>
            </w:tcBorders>
            <w:shd w:val="clear" w:color="000000" w:fill="FFFFFF"/>
            <w:noWrap/>
            <w:vAlign w:val="bottom"/>
            <w:hideMark/>
          </w:tcPr>
          <w:p w14:paraId="55AE07E3" w14:textId="77777777" w:rsidR="008A79F1" w:rsidRPr="00220BDA" w:rsidRDefault="008A79F1" w:rsidP="00FF211F">
            <w:pPr>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 </w:t>
            </w:r>
          </w:p>
        </w:tc>
        <w:tc>
          <w:tcPr>
            <w:tcW w:w="1334" w:type="dxa"/>
            <w:tcBorders>
              <w:top w:val="nil"/>
              <w:left w:val="nil"/>
              <w:bottom w:val="nil"/>
              <w:right w:val="nil"/>
            </w:tcBorders>
            <w:shd w:val="clear" w:color="000000" w:fill="FFFFFF"/>
            <w:noWrap/>
            <w:vAlign w:val="bottom"/>
            <w:hideMark/>
          </w:tcPr>
          <w:p w14:paraId="10716AF5" w14:textId="77777777" w:rsidR="008A79F1" w:rsidRPr="00220BDA" w:rsidRDefault="008A79F1" w:rsidP="00FF211F">
            <w:pPr>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 </w:t>
            </w:r>
          </w:p>
        </w:tc>
      </w:tr>
      <w:tr w:rsidR="008A79F1" w:rsidRPr="00220BDA" w14:paraId="797D7A3B" w14:textId="77777777" w:rsidTr="00E6619F">
        <w:trPr>
          <w:trHeight w:val="285"/>
          <w:jc w:val="center"/>
        </w:trPr>
        <w:tc>
          <w:tcPr>
            <w:tcW w:w="3017" w:type="dxa"/>
            <w:tcBorders>
              <w:top w:val="nil"/>
              <w:left w:val="nil"/>
              <w:bottom w:val="nil"/>
              <w:right w:val="single" w:sz="4" w:space="0" w:color="auto"/>
            </w:tcBorders>
            <w:shd w:val="clear" w:color="000000" w:fill="FFFFFF"/>
            <w:noWrap/>
            <w:vAlign w:val="bottom"/>
            <w:hideMark/>
          </w:tcPr>
          <w:p w14:paraId="0ADDEAB7" w14:textId="77777777" w:rsidR="008A79F1" w:rsidRPr="00220BDA" w:rsidRDefault="008A79F1" w:rsidP="00E6619F">
            <w:pPr>
              <w:ind w:firstLineChars="100" w:firstLine="220"/>
              <w:jc w:val="left"/>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BA-CDOR</w:t>
            </w:r>
          </w:p>
        </w:tc>
        <w:tc>
          <w:tcPr>
            <w:tcW w:w="1334" w:type="dxa"/>
            <w:tcBorders>
              <w:top w:val="nil"/>
              <w:left w:val="nil"/>
              <w:bottom w:val="nil"/>
              <w:right w:val="nil"/>
            </w:tcBorders>
            <w:shd w:val="clear" w:color="000000" w:fill="FFFFFF"/>
            <w:noWrap/>
            <w:vAlign w:val="bottom"/>
            <w:hideMark/>
          </w:tcPr>
          <w:p w14:paraId="7E821E95" w14:textId="77777777" w:rsidR="008A79F1" w:rsidRPr="00220BDA" w:rsidRDefault="008A79F1" w:rsidP="00FF211F">
            <w:pPr>
              <w:jc w:val="right"/>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99.00%</w:t>
            </w:r>
          </w:p>
        </w:tc>
        <w:tc>
          <w:tcPr>
            <w:tcW w:w="1334" w:type="dxa"/>
            <w:tcBorders>
              <w:top w:val="nil"/>
              <w:left w:val="nil"/>
              <w:bottom w:val="nil"/>
              <w:right w:val="nil"/>
            </w:tcBorders>
            <w:shd w:val="clear" w:color="000000" w:fill="FFFFFF"/>
            <w:noWrap/>
            <w:vAlign w:val="bottom"/>
            <w:hideMark/>
          </w:tcPr>
          <w:p w14:paraId="60DC2B7E" w14:textId="77777777" w:rsidR="008A79F1" w:rsidRPr="00220BDA" w:rsidRDefault="008A79F1" w:rsidP="00FF211F">
            <w:pPr>
              <w:jc w:val="right"/>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99.00%</w:t>
            </w:r>
          </w:p>
        </w:tc>
      </w:tr>
      <w:tr w:rsidR="008A79F1" w:rsidRPr="00220BDA" w14:paraId="06637998" w14:textId="77777777" w:rsidTr="00E6619F">
        <w:trPr>
          <w:trHeight w:val="285"/>
          <w:jc w:val="center"/>
        </w:trPr>
        <w:tc>
          <w:tcPr>
            <w:tcW w:w="3017" w:type="dxa"/>
            <w:tcBorders>
              <w:top w:val="nil"/>
              <w:left w:val="nil"/>
              <w:bottom w:val="nil"/>
              <w:right w:val="single" w:sz="4" w:space="0" w:color="auto"/>
            </w:tcBorders>
            <w:shd w:val="clear" w:color="000000" w:fill="FFFFFF"/>
            <w:noWrap/>
            <w:vAlign w:val="bottom"/>
            <w:hideMark/>
          </w:tcPr>
          <w:p w14:paraId="5DC71421" w14:textId="77777777" w:rsidR="008A79F1" w:rsidRPr="00220BDA" w:rsidRDefault="008A79F1" w:rsidP="00E6619F">
            <w:pPr>
              <w:ind w:firstLineChars="100" w:firstLine="220"/>
              <w:jc w:val="left"/>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Other</w:t>
            </w:r>
          </w:p>
        </w:tc>
        <w:tc>
          <w:tcPr>
            <w:tcW w:w="1334" w:type="dxa"/>
            <w:tcBorders>
              <w:top w:val="nil"/>
              <w:left w:val="nil"/>
              <w:bottom w:val="nil"/>
              <w:right w:val="nil"/>
            </w:tcBorders>
            <w:shd w:val="clear" w:color="000000" w:fill="FFFFFF"/>
            <w:noWrap/>
            <w:vAlign w:val="bottom"/>
            <w:hideMark/>
          </w:tcPr>
          <w:p w14:paraId="395C2901" w14:textId="77777777" w:rsidR="008A79F1" w:rsidRPr="00220BDA" w:rsidRDefault="008A79F1" w:rsidP="00FF211F">
            <w:pPr>
              <w:jc w:val="right"/>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1.00%</w:t>
            </w:r>
          </w:p>
        </w:tc>
        <w:tc>
          <w:tcPr>
            <w:tcW w:w="1334" w:type="dxa"/>
            <w:tcBorders>
              <w:top w:val="nil"/>
              <w:left w:val="nil"/>
              <w:bottom w:val="nil"/>
              <w:right w:val="nil"/>
            </w:tcBorders>
            <w:shd w:val="clear" w:color="000000" w:fill="FFFFFF"/>
            <w:noWrap/>
            <w:vAlign w:val="bottom"/>
            <w:hideMark/>
          </w:tcPr>
          <w:p w14:paraId="1F9DDE3C" w14:textId="77777777" w:rsidR="008A79F1" w:rsidRPr="00220BDA" w:rsidRDefault="008A79F1" w:rsidP="00FF211F">
            <w:pPr>
              <w:jc w:val="right"/>
              <w:rPr>
                <w:rFonts w:ascii="Calibri" w:eastAsia="Times New Roman" w:hAnsi="Calibri" w:cs="Calibri"/>
                <w:color w:val="000000"/>
                <w:sz w:val="22"/>
                <w:szCs w:val="22"/>
                <w:highlight w:val="black"/>
              </w:rPr>
            </w:pPr>
            <w:r w:rsidRPr="00220BDA">
              <w:rPr>
                <w:rFonts w:ascii="Calibri" w:eastAsia="Times New Roman" w:hAnsi="Calibri" w:cs="Calibri"/>
                <w:color w:val="000000"/>
                <w:sz w:val="22"/>
                <w:szCs w:val="22"/>
                <w:highlight w:val="black"/>
              </w:rPr>
              <w:t>1.00%</w:t>
            </w:r>
          </w:p>
        </w:tc>
      </w:tr>
    </w:tbl>
    <w:p w14:paraId="390DDF6F" w14:textId="77777777" w:rsidR="00A96B98" w:rsidRPr="00220BDA" w:rsidRDefault="00A96B98" w:rsidP="00170083">
      <w:pPr>
        <w:spacing w:line="480" w:lineRule="auto"/>
        <w:rPr>
          <w:highlight w:val="black"/>
        </w:rPr>
      </w:pPr>
    </w:p>
    <w:p w14:paraId="3C87E4A9" w14:textId="2DF31044" w:rsidR="00A96B98" w:rsidRPr="00220BDA" w:rsidRDefault="00A96B98" w:rsidP="00170083">
      <w:pPr>
        <w:pStyle w:val="Heading1"/>
        <w:spacing w:line="480" w:lineRule="auto"/>
        <w:rPr>
          <w:highlight w:val="black"/>
        </w:rPr>
      </w:pPr>
      <w:r w:rsidRPr="00220BDA">
        <w:rPr>
          <w:highlight w:val="black"/>
        </w:rPr>
        <w:t>Results</w:t>
      </w:r>
    </w:p>
    <w:p w14:paraId="6324256F" w14:textId="77777777" w:rsidR="002F3376" w:rsidRPr="00220BDA" w:rsidRDefault="002F3376" w:rsidP="00170083">
      <w:pPr>
        <w:pStyle w:val="Heading2"/>
        <w:spacing w:line="480" w:lineRule="auto"/>
        <w:rPr>
          <w:highlight w:val="black"/>
        </w:rPr>
      </w:pPr>
      <w:r w:rsidRPr="00220BDA">
        <w:rPr>
          <w:highlight w:val="black"/>
        </w:rPr>
        <w:t>Prices</w:t>
      </w:r>
    </w:p>
    <w:p w14:paraId="7CBCF94C" w14:textId="3AD64BA8" w:rsidR="002F3376" w:rsidRPr="00220BDA" w:rsidRDefault="002F3376" w:rsidP="00170083">
      <w:pPr>
        <w:spacing w:line="480" w:lineRule="auto"/>
        <w:ind w:firstLine="720"/>
        <w:rPr>
          <w:highlight w:val="black"/>
        </w:rPr>
      </w:pPr>
      <w:r w:rsidRPr="00220BDA">
        <w:rPr>
          <w:highlight w:val="black"/>
        </w:rPr>
        <w:t xml:space="preserve">The GME regression results for the price premium is described in </w:t>
      </w:r>
      <w:r w:rsidRPr="00220BDA">
        <w:rPr>
          <w:highlight w:val="black"/>
        </w:rPr>
        <w:fldChar w:fldCharType="begin"/>
      </w:r>
      <w:r w:rsidRPr="00220BDA">
        <w:rPr>
          <w:highlight w:val="black"/>
        </w:rPr>
        <w:instrText xml:space="preserve"> REF _Ref93598805 \h </w:instrText>
      </w:r>
      <w:r w:rsidR="00BF6365" w:rsidRPr="00220BDA">
        <w:rPr>
          <w:highlight w:val="black"/>
        </w:rPr>
        <w:instrText xml:space="preserve"> \* MERGEFORMAT </w:instrText>
      </w:r>
      <w:r w:rsidRPr="00220BDA">
        <w:rPr>
          <w:highlight w:val="black"/>
        </w:rPr>
      </w:r>
      <w:r w:rsidRPr="00220BDA">
        <w:rPr>
          <w:highlight w:val="black"/>
        </w:rPr>
        <w:fldChar w:fldCharType="separate"/>
      </w:r>
      <w:r w:rsidRPr="00220BDA">
        <w:rPr>
          <w:highlight w:val="black"/>
        </w:rPr>
        <w:t xml:space="preserve">Table </w:t>
      </w:r>
      <w:r w:rsidRPr="00220BDA">
        <w:rPr>
          <w:noProof/>
          <w:highlight w:val="black"/>
        </w:rPr>
        <w:t>3</w:t>
      </w:r>
      <w:r w:rsidRPr="00220BDA">
        <w:rPr>
          <w:highlight w:val="black"/>
        </w:rPr>
        <w:fldChar w:fldCharType="end"/>
      </w:r>
      <w:r w:rsidRPr="00220BDA">
        <w:rPr>
          <w:highlight w:val="black"/>
        </w:rPr>
        <w:t xml:space="preserve">.  We are chiefly interested in the coefficient of the interaction variable </w:t>
      </w:r>
      <m:oMath>
        <m:r>
          <w:rPr>
            <w:rFonts w:ascii="Cambria Math" w:hAnsi="Cambria Math"/>
            <w:highlight w:val="black"/>
          </w:rPr>
          <m:t>Currency*Period</m:t>
        </m:r>
      </m:oMath>
      <w:r w:rsidRPr="00220BDA">
        <w:rPr>
          <w:highlight w:val="black"/>
        </w:rPr>
        <w:t>, which takes on a value of 1 if the observation is in the regulated market (USD) after March 11, and zero otherwise.  In model 1, only the variables Currency (1 for USD, 0 for CAD), Period (1 for on or after, March 11 and 0 for before March 11) and the interaction variable Currency * Period are included.  In the full model, other controls such as the natural log of the underlying notional amount, the tenor, payment frequency, trade day, trade time and late effective indicators are also included.</w:t>
      </w:r>
    </w:p>
    <w:p w14:paraId="548CD934" w14:textId="09BA00C4" w:rsidR="00A96B98" w:rsidRDefault="002F3376" w:rsidP="00E6619F">
      <w:pPr>
        <w:spacing w:line="480" w:lineRule="auto"/>
        <w:ind w:firstLine="720"/>
      </w:pPr>
      <w:r w:rsidRPr="00220BDA">
        <w:rPr>
          <w:highlight w:val="black"/>
        </w:rPr>
        <w:t xml:space="preserve">Regulation (the coefficient of the interaction variable) is associated with a 1.180 bps increase in the premium (1.176 bps in the full model).  The increase is statistically significant.  Among the control variables, payment frequency is the most important and associated with a 5 to 10 bps increase in the premium (compared to the baseline of a quarterly-semi-annual contract).  Contracts with a larger notional value is associated with a smaller premium (a 1% increase in the notional value is associated with a 0.04 bps reduction in the premium.  Trades completed after hours is associated with a 0.3 bps increase in the premium (compared to mid-day trading) and the </w:t>
      </w:r>
      <w:r w:rsidRPr="00220BDA">
        <w:rPr>
          <w:highlight w:val="black"/>
        </w:rPr>
        <w:lastRenderedPageBreak/>
        <w:t>trading day is associated with a 1 to 2 bps increase in the premium (baseline is Wednesday trading).  Contracts that become effective after March 31 is associated with a 0.3 bps increase in the premium (ordinarily, a contract becomes effective 2 days after the trade is executed in the USD market and on the day of the trade in the CAD market).</w:t>
      </w:r>
    </w:p>
    <w:p w14:paraId="46EB96B1" w14:textId="14F41234" w:rsidR="00A96B98" w:rsidRPr="00A96B98" w:rsidRDefault="00A96B98" w:rsidP="00170083">
      <w:pPr>
        <w:pStyle w:val="Heading1"/>
        <w:spacing w:line="480" w:lineRule="auto"/>
      </w:pPr>
      <w:r>
        <w:t>Conclusion</w:t>
      </w:r>
    </w:p>
    <w:sectPr w:rsidR="00A96B98" w:rsidRPr="00A96B9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7310A" w14:textId="77777777" w:rsidR="00E66D23" w:rsidRDefault="00E66D23" w:rsidP="00633D5C">
      <w:r>
        <w:separator/>
      </w:r>
    </w:p>
  </w:endnote>
  <w:endnote w:type="continuationSeparator" w:id="0">
    <w:p w14:paraId="7BA8485A" w14:textId="77777777" w:rsidR="00E66D23" w:rsidRDefault="00E66D23" w:rsidP="00633D5C">
      <w:r>
        <w:continuationSeparator/>
      </w:r>
    </w:p>
  </w:endnote>
  <w:endnote w:type="continuationNotice" w:id="1">
    <w:p w14:paraId="6C0C397E" w14:textId="77777777" w:rsidR="00E66D23" w:rsidRDefault="00E66D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4D"/>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Roman">
    <w:altName w:val="Times"/>
    <w:panose1 w:val="020B0604020202020204"/>
    <w:charset w:val="4D"/>
    <w:family w:val="auto"/>
    <w:notTrueType/>
    <w:pitch w:val="default"/>
    <w:sig w:usb0="00000003" w:usb1="00000000" w:usb2="00000000" w:usb3="00000000" w:csb0="00000001" w:csb1="00000000"/>
  </w:font>
  <w:font w:name="TimesLTStd-Roman">
    <w:altName w:val="Times New Roman"/>
    <w:panose1 w:val="020B0604020202020204"/>
    <w:charset w:val="4D"/>
    <w:family w:val="auto"/>
    <w:notTrueType/>
    <w:pitch w:val="default"/>
    <w:sig w:usb0="00000003" w:usb1="00000000" w:usb2="00000000" w:usb3="00000000" w:csb0="00000001" w:csb1="00000000"/>
  </w:font>
  <w:font w:name="TimesLTStd-Italic">
    <w:altName w:val="Times LT Std Phonetic"/>
    <w:panose1 w:val="020B0604020202020204"/>
    <w:charset w:val="4D"/>
    <w:family w:val="auto"/>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932523"/>
      <w:docPartObj>
        <w:docPartGallery w:val="Page Numbers (Bottom of Page)"/>
        <w:docPartUnique/>
      </w:docPartObj>
    </w:sdtPr>
    <w:sdtEndPr>
      <w:rPr>
        <w:noProof/>
      </w:rPr>
    </w:sdtEndPr>
    <w:sdtContent>
      <w:p w14:paraId="249030D8" w14:textId="7F18118B" w:rsidR="00BB66F3" w:rsidRDefault="00BB66F3">
        <w:pPr>
          <w:pStyle w:val="Footer"/>
          <w:jc w:val="right"/>
        </w:pPr>
        <w:r>
          <w:fldChar w:fldCharType="begin"/>
        </w:r>
        <w:r>
          <w:instrText xml:space="preserve"> PAGE   \* MERGEFORMAT </w:instrText>
        </w:r>
        <w:r>
          <w:fldChar w:fldCharType="separate"/>
        </w:r>
        <w:r w:rsidR="00CB305A">
          <w:rPr>
            <w:noProof/>
          </w:rPr>
          <w:t>4</w:t>
        </w:r>
        <w:r>
          <w:rPr>
            <w:noProof/>
          </w:rPr>
          <w:fldChar w:fldCharType="end"/>
        </w:r>
      </w:p>
    </w:sdtContent>
  </w:sdt>
  <w:p w14:paraId="3CE5F9FE" w14:textId="77777777" w:rsidR="00633D5C" w:rsidRDefault="00633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6939A" w14:textId="77777777" w:rsidR="00E66D23" w:rsidRDefault="00E66D23" w:rsidP="00633D5C">
      <w:r>
        <w:separator/>
      </w:r>
    </w:p>
  </w:footnote>
  <w:footnote w:type="continuationSeparator" w:id="0">
    <w:p w14:paraId="7B0779C0" w14:textId="77777777" w:rsidR="00E66D23" w:rsidRDefault="00E66D23" w:rsidP="00633D5C">
      <w:r>
        <w:continuationSeparator/>
      </w:r>
    </w:p>
  </w:footnote>
  <w:footnote w:type="continuationNotice" w:id="1">
    <w:p w14:paraId="0D14ACF7" w14:textId="77777777" w:rsidR="00E66D23" w:rsidRDefault="00E66D2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ADC8E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5FE49F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8064B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9840BF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BDE333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76ADA3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A40BF7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788D71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867A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CFA3A42"/>
    <w:lvl w:ilvl="0">
      <w:start w:val="1"/>
      <w:numFmt w:val="lowerRoman"/>
      <w:lvlText w:val="(%1)"/>
      <w:lvlJc w:val="right"/>
      <w:pPr>
        <w:ind w:left="835" w:hanging="360"/>
      </w:pPr>
      <w:rPr>
        <w:rFonts w:hint="default"/>
      </w:rPr>
    </w:lvl>
  </w:abstractNum>
  <w:abstractNum w:abstractNumId="10" w15:restartNumberingAfterBreak="0">
    <w:nsid w:val="FFFFFF89"/>
    <w:multiLevelType w:val="singleLevel"/>
    <w:tmpl w:val="F0C0AC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40729E"/>
    <w:multiLevelType w:val="hybridMultilevel"/>
    <w:tmpl w:val="B04C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8E3814"/>
    <w:multiLevelType w:val="multilevel"/>
    <w:tmpl w:val="0E4256F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4761B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5155888"/>
    <w:multiLevelType w:val="hybridMultilevel"/>
    <w:tmpl w:val="608C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6D7F6C"/>
    <w:multiLevelType w:val="hybridMultilevel"/>
    <w:tmpl w:val="42704DBE"/>
    <w:lvl w:ilvl="0" w:tplc="F5D20E9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691DD2"/>
    <w:multiLevelType w:val="hybridMultilevel"/>
    <w:tmpl w:val="982A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426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2B87511"/>
    <w:multiLevelType w:val="hybridMultilevel"/>
    <w:tmpl w:val="C232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42F42"/>
    <w:multiLevelType w:val="hybridMultilevel"/>
    <w:tmpl w:val="51B61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B36D8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67049"/>
    <w:multiLevelType w:val="hybridMultilevel"/>
    <w:tmpl w:val="19F2DFCA"/>
    <w:lvl w:ilvl="0" w:tplc="3918BB4E">
      <w:start w:val="1"/>
      <w:numFmt w:val="lowerRoman"/>
      <w:pStyle w:val="ListNumber"/>
      <w:lvlText w:val="(%1)"/>
      <w:lvlJc w:val="left"/>
      <w:pPr>
        <w:tabs>
          <w:tab w:val="num" w:pos="1195"/>
        </w:tabs>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22" w15:restartNumberingAfterBreak="0">
    <w:nsid w:val="471E002D"/>
    <w:multiLevelType w:val="hybridMultilevel"/>
    <w:tmpl w:val="EF5C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601A60"/>
    <w:multiLevelType w:val="hybridMultilevel"/>
    <w:tmpl w:val="D432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C05D32"/>
    <w:multiLevelType w:val="hybridMultilevel"/>
    <w:tmpl w:val="D4486B8E"/>
    <w:lvl w:ilvl="0" w:tplc="D4509454">
      <w:start w:val="1"/>
      <w:numFmt w:val="bullet"/>
      <w:pStyle w:val="List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Wingdings"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Wingdings"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Wingdings" w:hint="default"/>
      </w:rPr>
    </w:lvl>
    <w:lvl w:ilvl="8" w:tplc="04090005" w:tentative="1">
      <w:start w:val="1"/>
      <w:numFmt w:val="bullet"/>
      <w:lvlText w:val=""/>
      <w:lvlJc w:val="left"/>
      <w:pPr>
        <w:ind w:left="6883" w:hanging="360"/>
      </w:pPr>
      <w:rPr>
        <w:rFonts w:ascii="Wingdings" w:hAnsi="Wingdings" w:hint="default"/>
      </w:rPr>
    </w:lvl>
  </w:abstractNum>
  <w:abstractNum w:abstractNumId="25" w15:restartNumberingAfterBreak="0">
    <w:nsid w:val="5A3978EB"/>
    <w:multiLevelType w:val="multilevel"/>
    <w:tmpl w:val="0DD2A90E"/>
    <w:lvl w:ilvl="0">
      <w:start w:val="1"/>
      <w:numFmt w:val="lowerRoman"/>
      <w:lvlText w:val="(%1)"/>
      <w:lvlJc w:val="left"/>
      <w:pPr>
        <w:ind w:left="1195" w:hanging="360"/>
      </w:pPr>
      <w:rPr>
        <w:rFonts w:hint="default"/>
      </w:rPr>
    </w:lvl>
    <w:lvl w:ilvl="1">
      <w:start w:val="1"/>
      <w:numFmt w:val="lowerLetter"/>
      <w:lvlText w:val="%2."/>
      <w:lvlJc w:val="left"/>
      <w:pPr>
        <w:ind w:left="1915" w:hanging="360"/>
      </w:pPr>
    </w:lvl>
    <w:lvl w:ilvl="2">
      <w:start w:val="1"/>
      <w:numFmt w:val="lowerRoman"/>
      <w:lvlText w:val="%3."/>
      <w:lvlJc w:val="right"/>
      <w:pPr>
        <w:ind w:left="2635" w:hanging="180"/>
      </w:pPr>
    </w:lvl>
    <w:lvl w:ilvl="3">
      <w:start w:val="1"/>
      <w:numFmt w:val="decimal"/>
      <w:lvlText w:val="%4."/>
      <w:lvlJc w:val="left"/>
      <w:pPr>
        <w:ind w:left="3355" w:hanging="360"/>
      </w:pPr>
    </w:lvl>
    <w:lvl w:ilvl="4">
      <w:start w:val="1"/>
      <w:numFmt w:val="lowerLetter"/>
      <w:lvlText w:val="%5."/>
      <w:lvlJc w:val="left"/>
      <w:pPr>
        <w:ind w:left="4075" w:hanging="360"/>
      </w:pPr>
    </w:lvl>
    <w:lvl w:ilvl="5">
      <w:start w:val="1"/>
      <w:numFmt w:val="lowerRoman"/>
      <w:lvlText w:val="%6."/>
      <w:lvlJc w:val="right"/>
      <w:pPr>
        <w:ind w:left="4795" w:hanging="180"/>
      </w:pPr>
    </w:lvl>
    <w:lvl w:ilvl="6">
      <w:start w:val="1"/>
      <w:numFmt w:val="decimal"/>
      <w:lvlText w:val="%7."/>
      <w:lvlJc w:val="left"/>
      <w:pPr>
        <w:ind w:left="5515" w:hanging="360"/>
      </w:pPr>
    </w:lvl>
    <w:lvl w:ilvl="7">
      <w:start w:val="1"/>
      <w:numFmt w:val="lowerLetter"/>
      <w:lvlText w:val="%8."/>
      <w:lvlJc w:val="left"/>
      <w:pPr>
        <w:ind w:left="6235" w:hanging="360"/>
      </w:pPr>
    </w:lvl>
    <w:lvl w:ilvl="8">
      <w:start w:val="1"/>
      <w:numFmt w:val="lowerRoman"/>
      <w:lvlText w:val="%9."/>
      <w:lvlJc w:val="right"/>
      <w:pPr>
        <w:ind w:left="6955" w:hanging="180"/>
      </w:pPr>
    </w:lvl>
  </w:abstractNum>
  <w:abstractNum w:abstractNumId="26" w15:restartNumberingAfterBreak="0">
    <w:nsid w:val="5A6C3261"/>
    <w:multiLevelType w:val="hybridMultilevel"/>
    <w:tmpl w:val="FDBE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4245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C054DAC"/>
    <w:multiLevelType w:val="hybridMultilevel"/>
    <w:tmpl w:val="B6AC5DB4"/>
    <w:lvl w:ilvl="0" w:tplc="3A78685A">
      <w:start w:val="1"/>
      <w:numFmt w:val="bullet"/>
      <w:lvlText w:val=""/>
      <w:lvlJc w:val="left"/>
      <w:pPr>
        <w:tabs>
          <w:tab w:val="num" w:pos="202"/>
        </w:tabs>
        <w:ind w:left="202" w:hanging="20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B119D1"/>
    <w:multiLevelType w:val="hybridMultilevel"/>
    <w:tmpl w:val="844C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0257530">
    <w:abstractNumId w:val="12"/>
  </w:num>
  <w:num w:numId="2" w16cid:durableId="707800307">
    <w:abstractNumId w:val="16"/>
  </w:num>
  <w:num w:numId="3" w16cid:durableId="1322077080">
    <w:abstractNumId w:val="26"/>
  </w:num>
  <w:num w:numId="4" w16cid:durableId="1060834225">
    <w:abstractNumId w:val="14"/>
  </w:num>
  <w:num w:numId="5" w16cid:durableId="1677343865">
    <w:abstractNumId w:val="19"/>
  </w:num>
  <w:num w:numId="6" w16cid:durableId="2085032138">
    <w:abstractNumId w:val="23"/>
  </w:num>
  <w:num w:numId="7" w16cid:durableId="1248348664">
    <w:abstractNumId w:val="11"/>
  </w:num>
  <w:num w:numId="8" w16cid:durableId="2079209417">
    <w:abstractNumId w:val="22"/>
  </w:num>
  <w:num w:numId="9" w16cid:durableId="1911109467">
    <w:abstractNumId w:val="29"/>
  </w:num>
  <w:num w:numId="10" w16cid:durableId="832453860">
    <w:abstractNumId w:val="18"/>
  </w:num>
  <w:num w:numId="11" w16cid:durableId="846746752">
    <w:abstractNumId w:val="28"/>
  </w:num>
  <w:num w:numId="12" w16cid:durableId="1805346129">
    <w:abstractNumId w:val="15"/>
  </w:num>
  <w:num w:numId="13" w16cid:durableId="673386096">
    <w:abstractNumId w:val="10"/>
  </w:num>
  <w:num w:numId="14" w16cid:durableId="243103949">
    <w:abstractNumId w:val="7"/>
  </w:num>
  <w:num w:numId="15" w16cid:durableId="827983950">
    <w:abstractNumId w:val="8"/>
  </w:num>
  <w:num w:numId="16" w16cid:durableId="939994219">
    <w:abstractNumId w:val="6"/>
  </w:num>
  <w:num w:numId="17" w16cid:durableId="1332679682">
    <w:abstractNumId w:val="5"/>
  </w:num>
  <w:num w:numId="18" w16cid:durableId="1122920313">
    <w:abstractNumId w:val="4"/>
  </w:num>
  <w:num w:numId="19" w16cid:durableId="1614433970">
    <w:abstractNumId w:val="3"/>
  </w:num>
  <w:num w:numId="20" w16cid:durableId="1082677677">
    <w:abstractNumId w:val="2"/>
  </w:num>
  <w:num w:numId="21" w16cid:durableId="458109386">
    <w:abstractNumId w:val="1"/>
  </w:num>
  <w:num w:numId="22" w16cid:durableId="1363096810">
    <w:abstractNumId w:val="9"/>
  </w:num>
  <w:num w:numId="23" w16cid:durableId="664817250">
    <w:abstractNumId w:val="0"/>
  </w:num>
  <w:num w:numId="24" w16cid:durableId="1460878777">
    <w:abstractNumId w:val="27"/>
  </w:num>
  <w:num w:numId="25" w16cid:durableId="640575445">
    <w:abstractNumId w:val="17"/>
  </w:num>
  <w:num w:numId="26" w16cid:durableId="906114339">
    <w:abstractNumId w:val="20"/>
  </w:num>
  <w:num w:numId="27" w16cid:durableId="792283900">
    <w:abstractNumId w:val="24"/>
  </w:num>
  <w:num w:numId="28" w16cid:durableId="1811096657">
    <w:abstractNumId w:val="21"/>
  </w:num>
  <w:num w:numId="29" w16cid:durableId="1874683835">
    <w:abstractNumId w:val="13"/>
  </w:num>
  <w:num w:numId="30" w16cid:durableId="95807125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7"/>
  <w:proofState w:spelling="clean" w:grammar="clean"/>
  <w:attachedTemplate r:id="rId1"/>
  <w:linkStyle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132"/>
    <w:rsid w:val="00012529"/>
    <w:rsid w:val="00016AE6"/>
    <w:rsid w:val="000212F8"/>
    <w:rsid w:val="00022852"/>
    <w:rsid w:val="00025AA4"/>
    <w:rsid w:val="00033177"/>
    <w:rsid w:val="00034DC8"/>
    <w:rsid w:val="00035E4A"/>
    <w:rsid w:val="00044125"/>
    <w:rsid w:val="000510E8"/>
    <w:rsid w:val="00053C4A"/>
    <w:rsid w:val="000614F4"/>
    <w:rsid w:val="000712B2"/>
    <w:rsid w:val="00077879"/>
    <w:rsid w:val="0008027D"/>
    <w:rsid w:val="0008096F"/>
    <w:rsid w:val="000816B7"/>
    <w:rsid w:val="000939CA"/>
    <w:rsid w:val="00096D58"/>
    <w:rsid w:val="000A41CF"/>
    <w:rsid w:val="000A5607"/>
    <w:rsid w:val="000A7150"/>
    <w:rsid w:val="000B5142"/>
    <w:rsid w:val="000B7B5D"/>
    <w:rsid w:val="000C07B7"/>
    <w:rsid w:val="000C5086"/>
    <w:rsid w:val="000C584E"/>
    <w:rsid w:val="000D7CEC"/>
    <w:rsid w:val="000E2133"/>
    <w:rsid w:val="000E6933"/>
    <w:rsid w:val="000F0F21"/>
    <w:rsid w:val="001124E1"/>
    <w:rsid w:val="0012752B"/>
    <w:rsid w:val="001317B0"/>
    <w:rsid w:val="00131FCD"/>
    <w:rsid w:val="00147694"/>
    <w:rsid w:val="00161437"/>
    <w:rsid w:val="0016169B"/>
    <w:rsid w:val="00164132"/>
    <w:rsid w:val="001655FC"/>
    <w:rsid w:val="00166D41"/>
    <w:rsid w:val="00170083"/>
    <w:rsid w:val="00184052"/>
    <w:rsid w:val="00191190"/>
    <w:rsid w:val="00194EB9"/>
    <w:rsid w:val="001A25AE"/>
    <w:rsid w:val="001C1D1C"/>
    <w:rsid w:val="001C24F9"/>
    <w:rsid w:val="001C74A9"/>
    <w:rsid w:val="001D3062"/>
    <w:rsid w:val="001D57E1"/>
    <w:rsid w:val="001F4D2E"/>
    <w:rsid w:val="001F7299"/>
    <w:rsid w:val="00200D6D"/>
    <w:rsid w:val="002112FE"/>
    <w:rsid w:val="00220BDA"/>
    <w:rsid w:val="00232831"/>
    <w:rsid w:val="00233C90"/>
    <w:rsid w:val="002343F4"/>
    <w:rsid w:val="00246F90"/>
    <w:rsid w:val="0025043C"/>
    <w:rsid w:val="002718B1"/>
    <w:rsid w:val="00284488"/>
    <w:rsid w:val="00290667"/>
    <w:rsid w:val="00290E18"/>
    <w:rsid w:val="00293578"/>
    <w:rsid w:val="002938B2"/>
    <w:rsid w:val="002B63F1"/>
    <w:rsid w:val="002C726E"/>
    <w:rsid w:val="002D4411"/>
    <w:rsid w:val="002D4CD7"/>
    <w:rsid w:val="002E0CE1"/>
    <w:rsid w:val="002F3376"/>
    <w:rsid w:val="00301A1C"/>
    <w:rsid w:val="00305FCA"/>
    <w:rsid w:val="0031486E"/>
    <w:rsid w:val="00320206"/>
    <w:rsid w:val="003314C1"/>
    <w:rsid w:val="00343A08"/>
    <w:rsid w:val="003520EC"/>
    <w:rsid w:val="00357E12"/>
    <w:rsid w:val="00362ED7"/>
    <w:rsid w:val="00377D40"/>
    <w:rsid w:val="00380D21"/>
    <w:rsid w:val="0039332A"/>
    <w:rsid w:val="003936A2"/>
    <w:rsid w:val="0039392E"/>
    <w:rsid w:val="0039580A"/>
    <w:rsid w:val="003C3888"/>
    <w:rsid w:val="003E203E"/>
    <w:rsid w:val="003F0654"/>
    <w:rsid w:val="003F1AD8"/>
    <w:rsid w:val="003F2A46"/>
    <w:rsid w:val="003F3D33"/>
    <w:rsid w:val="003F7B5B"/>
    <w:rsid w:val="00404DC7"/>
    <w:rsid w:val="0040630A"/>
    <w:rsid w:val="00434FFE"/>
    <w:rsid w:val="00440DF6"/>
    <w:rsid w:val="00441C17"/>
    <w:rsid w:val="00446E24"/>
    <w:rsid w:val="004521B3"/>
    <w:rsid w:val="00455F39"/>
    <w:rsid w:val="004567C0"/>
    <w:rsid w:val="00456AFB"/>
    <w:rsid w:val="00475EE6"/>
    <w:rsid w:val="004776E9"/>
    <w:rsid w:val="00482903"/>
    <w:rsid w:val="00487EF1"/>
    <w:rsid w:val="004D2D2D"/>
    <w:rsid w:val="004D458D"/>
    <w:rsid w:val="004F0BE2"/>
    <w:rsid w:val="00502B0A"/>
    <w:rsid w:val="00525BB3"/>
    <w:rsid w:val="005356E2"/>
    <w:rsid w:val="00550DA4"/>
    <w:rsid w:val="00552C5E"/>
    <w:rsid w:val="005534B7"/>
    <w:rsid w:val="005651C7"/>
    <w:rsid w:val="00577089"/>
    <w:rsid w:val="0057724B"/>
    <w:rsid w:val="005812DC"/>
    <w:rsid w:val="00581A36"/>
    <w:rsid w:val="00586A9D"/>
    <w:rsid w:val="00593184"/>
    <w:rsid w:val="005A0C96"/>
    <w:rsid w:val="005A6ADC"/>
    <w:rsid w:val="005A7D26"/>
    <w:rsid w:val="005F14CA"/>
    <w:rsid w:val="005F327C"/>
    <w:rsid w:val="005F6B4A"/>
    <w:rsid w:val="0060706F"/>
    <w:rsid w:val="00607456"/>
    <w:rsid w:val="00622956"/>
    <w:rsid w:val="00625ECF"/>
    <w:rsid w:val="00627579"/>
    <w:rsid w:val="00633D5C"/>
    <w:rsid w:val="0063560A"/>
    <w:rsid w:val="0063608A"/>
    <w:rsid w:val="00644114"/>
    <w:rsid w:val="006450BA"/>
    <w:rsid w:val="006722D1"/>
    <w:rsid w:val="006875A1"/>
    <w:rsid w:val="0069541B"/>
    <w:rsid w:val="006A345A"/>
    <w:rsid w:val="006B6124"/>
    <w:rsid w:val="006C0D52"/>
    <w:rsid w:val="006C395A"/>
    <w:rsid w:val="006E06F9"/>
    <w:rsid w:val="006E44BE"/>
    <w:rsid w:val="006F1F0C"/>
    <w:rsid w:val="0070689F"/>
    <w:rsid w:val="00715923"/>
    <w:rsid w:val="0072700E"/>
    <w:rsid w:val="00747315"/>
    <w:rsid w:val="007475B0"/>
    <w:rsid w:val="0075597E"/>
    <w:rsid w:val="00755BED"/>
    <w:rsid w:val="0076305C"/>
    <w:rsid w:val="00781C1A"/>
    <w:rsid w:val="007A0DBE"/>
    <w:rsid w:val="007A4E27"/>
    <w:rsid w:val="007C0619"/>
    <w:rsid w:val="007C099B"/>
    <w:rsid w:val="007D359F"/>
    <w:rsid w:val="007E1203"/>
    <w:rsid w:val="007E2F87"/>
    <w:rsid w:val="007E3CB7"/>
    <w:rsid w:val="007E6044"/>
    <w:rsid w:val="007F6DDE"/>
    <w:rsid w:val="00804046"/>
    <w:rsid w:val="008057C4"/>
    <w:rsid w:val="00810636"/>
    <w:rsid w:val="008138CB"/>
    <w:rsid w:val="00821AC5"/>
    <w:rsid w:val="00836236"/>
    <w:rsid w:val="0086025D"/>
    <w:rsid w:val="00864A3C"/>
    <w:rsid w:val="0086750E"/>
    <w:rsid w:val="00877DDF"/>
    <w:rsid w:val="0088504F"/>
    <w:rsid w:val="0089167A"/>
    <w:rsid w:val="0089422D"/>
    <w:rsid w:val="00896370"/>
    <w:rsid w:val="00896FE8"/>
    <w:rsid w:val="008A0C37"/>
    <w:rsid w:val="008A0DFD"/>
    <w:rsid w:val="008A5DF5"/>
    <w:rsid w:val="008A6B76"/>
    <w:rsid w:val="008A79F1"/>
    <w:rsid w:val="008C2ACA"/>
    <w:rsid w:val="008C32AF"/>
    <w:rsid w:val="008C6CD4"/>
    <w:rsid w:val="008E3043"/>
    <w:rsid w:val="00905428"/>
    <w:rsid w:val="00914E91"/>
    <w:rsid w:val="00935E65"/>
    <w:rsid w:val="00936FB0"/>
    <w:rsid w:val="00941B60"/>
    <w:rsid w:val="00956D41"/>
    <w:rsid w:val="00962018"/>
    <w:rsid w:val="00974463"/>
    <w:rsid w:val="00981EFF"/>
    <w:rsid w:val="00991610"/>
    <w:rsid w:val="009A69FA"/>
    <w:rsid w:val="009A7D6A"/>
    <w:rsid w:val="009B3B11"/>
    <w:rsid w:val="009C4761"/>
    <w:rsid w:val="009C7A56"/>
    <w:rsid w:val="009F7D7F"/>
    <w:rsid w:val="00A21F7B"/>
    <w:rsid w:val="00A271B6"/>
    <w:rsid w:val="00A41FF7"/>
    <w:rsid w:val="00A4495A"/>
    <w:rsid w:val="00A53B21"/>
    <w:rsid w:val="00A73855"/>
    <w:rsid w:val="00A74B49"/>
    <w:rsid w:val="00A8236C"/>
    <w:rsid w:val="00A930AB"/>
    <w:rsid w:val="00A96B98"/>
    <w:rsid w:val="00AA4B78"/>
    <w:rsid w:val="00AA717C"/>
    <w:rsid w:val="00AB38FA"/>
    <w:rsid w:val="00AE15AA"/>
    <w:rsid w:val="00AE5664"/>
    <w:rsid w:val="00AE5AFF"/>
    <w:rsid w:val="00AF1FA3"/>
    <w:rsid w:val="00B0289A"/>
    <w:rsid w:val="00B1262B"/>
    <w:rsid w:val="00B13BAB"/>
    <w:rsid w:val="00B44C24"/>
    <w:rsid w:val="00B54FB7"/>
    <w:rsid w:val="00B83199"/>
    <w:rsid w:val="00B92576"/>
    <w:rsid w:val="00B92B7B"/>
    <w:rsid w:val="00B9520A"/>
    <w:rsid w:val="00BA0B5F"/>
    <w:rsid w:val="00BA0BB3"/>
    <w:rsid w:val="00BB0ACE"/>
    <w:rsid w:val="00BB66F3"/>
    <w:rsid w:val="00BC008A"/>
    <w:rsid w:val="00BC5B75"/>
    <w:rsid w:val="00BD12A4"/>
    <w:rsid w:val="00BD52BB"/>
    <w:rsid w:val="00BF5982"/>
    <w:rsid w:val="00BF6365"/>
    <w:rsid w:val="00C06844"/>
    <w:rsid w:val="00C106ED"/>
    <w:rsid w:val="00C16C25"/>
    <w:rsid w:val="00C2255E"/>
    <w:rsid w:val="00C363CC"/>
    <w:rsid w:val="00C45CCE"/>
    <w:rsid w:val="00C527DB"/>
    <w:rsid w:val="00C57E03"/>
    <w:rsid w:val="00C63A02"/>
    <w:rsid w:val="00C651D2"/>
    <w:rsid w:val="00C758C6"/>
    <w:rsid w:val="00C87249"/>
    <w:rsid w:val="00CA40C2"/>
    <w:rsid w:val="00CB305A"/>
    <w:rsid w:val="00CC29A8"/>
    <w:rsid w:val="00CC31E9"/>
    <w:rsid w:val="00CC46F2"/>
    <w:rsid w:val="00CC69F0"/>
    <w:rsid w:val="00CD1B3E"/>
    <w:rsid w:val="00CD5006"/>
    <w:rsid w:val="00CE10FD"/>
    <w:rsid w:val="00D14F43"/>
    <w:rsid w:val="00D34404"/>
    <w:rsid w:val="00D41237"/>
    <w:rsid w:val="00D5154E"/>
    <w:rsid w:val="00D52B48"/>
    <w:rsid w:val="00D643C8"/>
    <w:rsid w:val="00D645CF"/>
    <w:rsid w:val="00D9234D"/>
    <w:rsid w:val="00DC42EB"/>
    <w:rsid w:val="00DC7AD2"/>
    <w:rsid w:val="00DE43A2"/>
    <w:rsid w:val="00DE6F94"/>
    <w:rsid w:val="00DE705F"/>
    <w:rsid w:val="00DF6C13"/>
    <w:rsid w:val="00DF7A69"/>
    <w:rsid w:val="00E02555"/>
    <w:rsid w:val="00E460D7"/>
    <w:rsid w:val="00E52B02"/>
    <w:rsid w:val="00E5597A"/>
    <w:rsid w:val="00E6619F"/>
    <w:rsid w:val="00E66D23"/>
    <w:rsid w:val="00E670C0"/>
    <w:rsid w:val="00E819EF"/>
    <w:rsid w:val="00E95A6F"/>
    <w:rsid w:val="00EB004A"/>
    <w:rsid w:val="00EB1407"/>
    <w:rsid w:val="00EB53A2"/>
    <w:rsid w:val="00EB5A7B"/>
    <w:rsid w:val="00EB7DDA"/>
    <w:rsid w:val="00EC01D7"/>
    <w:rsid w:val="00EC5C21"/>
    <w:rsid w:val="00ED4D27"/>
    <w:rsid w:val="00EF140B"/>
    <w:rsid w:val="00EF6757"/>
    <w:rsid w:val="00F040B1"/>
    <w:rsid w:val="00F15E32"/>
    <w:rsid w:val="00F57F30"/>
    <w:rsid w:val="00F6394F"/>
    <w:rsid w:val="00F71C54"/>
    <w:rsid w:val="00F872C2"/>
    <w:rsid w:val="00FB04CE"/>
    <w:rsid w:val="00FD62E9"/>
    <w:rsid w:val="00FF05D9"/>
    <w:rsid w:val="00FF211F"/>
    <w:rsid w:val="00FF40CE"/>
    <w:rsid w:val="72976F1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76F3"/>
  <w15:chartTrackingRefBased/>
  <w15:docId w15:val="{10921CB5-410F-416C-825C-8BBE7F479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bn-BD"/>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6E9"/>
    <w:pPr>
      <w:spacing w:line="360" w:lineRule="auto"/>
      <w:ind w:firstLine="202"/>
      <w:jc w:val="both"/>
    </w:pPr>
    <w:rPr>
      <w:rFonts w:ascii="Times New Roman" w:eastAsia="Calisto MT" w:hAnsi="Times New Roman"/>
      <w:sz w:val="24"/>
      <w:szCs w:val="24"/>
      <w:lang w:bidi="ar-SA"/>
    </w:rPr>
  </w:style>
  <w:style w:type="paragraph" w:styleId="Heading1">
    <w:name w:val="heading 1"/>
    <w:next w:val="Normal"/>
    <w:link w:val="Heading1Char"/>
    <w:qFormat/>
    <w:rsid w:val="004776E9"/>
    <w:pPr>
      <w:keepNext/>
      <w:keepLines/>
      <w:spacing w:before="260" w:after="260" w:line="360" w:lineRule="auto"/>
      <w:contextualSpacing/>
      <w:jc w:val="center"/>
      <w:outlineLvl w:val="0"/>
    </w:pPr>
    <w:rPr>
      <w:rFonts w:ascii="Times New Roman" w:eastAsia="Times New Roman" w:hAnsi="Times New Roman"/>
      <w:b/>
      <w:bCs/>
      <w:color w:val="000000"/>
      <w:sz w:val="24"/>
      <w:szCs w:val="32"/>
      <w:lang w:bidi="ar-SA"/>
    </w:rPr>
  </w:style>
  <w:style w:type="paragraph" w:styleId="Heading2">
    <w:name w:val="heading 2"/>
    <w:next w:val="Normal"/>
    <w:link w:val="Heading2Char"/>
    <w:qFormat/>
    <w:rsid w:val="004776E9"/>
    <w:pPr>
      <w:keepNext/>
      <w:keepLines/>
      <w:spacing w:before="260" w:after="260" w:line="360" w:lineRule="auto"/>
      <w:contextualSpacing/>
      <w:jc w:val="center"/>
      <w:outlineLvl w:val="1"/>
    </w:pPr>
    <w:rPr>
      <w:rFonts w:ascii="Times New Roman" w:eastAsia="Times New Roman" w:hAnsi="Times New Roman"/>
      <w:bCs/>
      <w:i/>
      <w:color w:val="000000"/>
      <w:sz w:val="24"/>
      <w:szCs w:val="26"/>
      <w:lang w:bidi="ar-SA"/>
    </w:rPr>
  </w:style>
  <w:style w:type="paragraph" w:styleId="Heading3">
    <w:name w:val="heading 3"/>
    <w:basedOn w:val="Normal"/>
    <w:next w:val="Normal"/>
    <w:link w:val="Heading3Char"/>
    <w:qFormat/>
    <w:rsid w:val="004776E9"/>
    <w:pPr>
      <w:spacing w:before="260"/>
      <w:ind w:firstLine="0"/>
      <w:outlineLvl w:val="2"/>
    </w:pPr>
    <w:rPr>
      <w:rFonts w:eastAsia="Times New Roman"/>
      <w:bCs/>
    </w:rPr>
  </w:style>
  <w:style w:type="paragraph" w:styleId="Heading4">
    <w:name w:val="heading 4"/>
    <w:basedOn w:val="Normal"/>
    <w:next w:val="Normal"/>
    <w:link w:val="Heading4Char"/>
    <w:qFormat/>
    <w:rsid w:val="004776E9"/>
    <w:pPr>
      <w:spacing w:before="260"/>
      <w:ind w:firstLine="0"/>
      <w:outlineLvl w:val="3"/>
    </w:pPr>
    <w:rPr>
      <w:rFonts w:eastAsia="Times New Roman"/>
      <w:bCs/>
      <w:iCs/>
    </w:rPr>
  </w:style>
  <w:style w:type="paragraph" w:styleId="Heading5">
    <w:name w:val="heading 5"/>
    <w:basedOn w:val="Normal"/>
    <w:next w:val="Normal"/>
    <w:link w:val="Heading5Char"/>
    <w:uiPriority w:val="9"/>
    <w:semiHidden/>
    <w:unhideWhenUsed/>
    <w:qFormat/>
    <w:rsid w:val="00AA717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A717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A717C"/>
    <w:pPr>
      <w:spacing w:before="240" w:after="60"/>
      <w:outlineLvl w:val="6"/>
    </w:pPr>
  </w:style>
  <w:style w:type="paragraph" w:styleId="Heading8">
    <w:name w:val="heading 8"/>
    <w:basedOn w:val="Normal"/>
    <w:next w:val="Normal"/>
    <w:link w:val="Heading8Char"/>
    <w:uiPriority w:val="9"/>
    <w:semiHidden/>
    <w:unhideWhenUsed/>
    <w:qFormat/>
    <w:rsid w:val="00AA717C"/>
    <w:pPr>
      <w:spacing w:before="240" w:after="60"/>
      <w:outlineLvl w:val="7"/>
    </w:pPr>
    <w:rPr>
      <w:i/>
      <w:iCs/>
    </w:rPr>
  </w:style>
  <w:style w:type="paragraph" w:styleId="Heading9">
    <w:name w:val="heading 9"/>
    <w:basedOn w:val="Normal"/>
    <w:next w:val="Normal"/>
    <w:link w:val="Heading9Char"/>
    <w:uiPriority w:val="9"/>
    <w:semiHidden/>
    <w:unhideWhenUsed/>
    <w:qFormat/>
    <w:rsid w:val="00AA717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99"/>
    <w:semiHidden/>
    <w:rsid w:val="004776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rsid w:val="004776E9"/>
  </w:style>
  <w:style w:type="character" w:customStyle="1" w:styleId="Heading2Char">
    <w:name w:val="Heading 2 Char"/>
    <w:basedOn w:val="DefaultParagraphFont"/>
    <w:link w:val="Heading2"/>
    <w:rsid w:val="004776E9"/>
    <w:rPr>
      <w:rFonts w:ascii="Times New Roman" w:eastAsia="Times New Roman" w:hAnsi="Times New Roman"/>
      <w:bCs/>
      <w:i/>
      <w:color w:val="000000"/>
      <w:sz w:val="24"/>
      <w:szCs w:val="26"/>
      <w:lang w:bidi="ar-SA"/>
    </w:rPr>
  </w:style>
  <w:style w:type="paragraph" w:styleId="Title">
    <w:name w:val="Title"/>
    <w:next w:val="Author"/>
    <w:link w:val="TitleChar"/>
    <w:qFormat/>
    <w:rsid w:val="004776E9"/>
    <w:pPr>
      <w:spacing w:after="300" w:line="360" w:lineRule="auto"/>
      <w:contextualSpacing/>
      <w:jc w:val="center"/>
    </w:pPr>
    <w:rPr>
      <w:rFonts w:ascii="Arial" w:eastAsia="Times New Roman" w:hAnsi="Arial"/>
      <w:color w:val="000000"/>
      <w:kern w:val="28"/>
      <w:sz w:val="28"/>
      <w:szCs w:val="52"/>
      <w:lang w:bidi="ar-SA"/>
    </w:rPr>
  </w:style>
  <w:style w:type="character" w:customStyle="1" w:styleId="TitleChar">
    <w:name w:val="Title Char"/>
    <w:basedOn w:val="DefaultParagraphFont"/>
    <w:link w:val="Title"/>
    <w:rsid w:val="004776E9"/>
    <w:rPr>
      <w:rFonts w:ascii="Arial" w:eastAsia="Times New Roman" w:hAnsi="Arial"/>
      <w:color w:val="000000"/>
      <w:kern w:val="28"/>
      <w:sz w:val="28"/>
      <w:szCs w:val="52"/>
      <w:lang w:bidi="ar-SA"/>
    </w:rPr>
  </w:style>
  <w:style w:type="paragraph" w:styleId="Subtitle">
    <w:name w:val="Subtitle"/>
    <w:basedOn w:val="Normal"/>
    <w:next w:val="Normal"/>
    <w:link w:val="SubtitleChar"/>
    <w:uiPriority w:val="11"/>
    <w:qFormat/>
    <w:rsid w:val="00AA717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A717C"/>
    <w:rPr>
      <w:rFonts w:asciiTheme="majorHAnsi" w:eastAsiaTheme="majorEastAsia" w:hAnsiTheme="majorHAnsi"/>
      <w:sz w:val="24"/>
      <w:szCs w:val="24"/>
    </w:rPr>
  </w:style>
  <w:style w:type="character" w:customStyle="1" w:styleId="Heading1Char">
    <w:name w:val="Heading 1 Char"/>
    <w:basedOn w:val="DefaultParagraphFont"/>
    <w:link w:val="Heading1"/>
    <w:rsid w:val="004776E9"/>
    <w:rPr>
      <w:rFonts w:ascii="Times New Roman" w:eastAsia="Times New Roman" w:hAnsi="Times New Roman"/>
      <w:b/>
      <w:bCs/>
      <w:color w:val="000000"/>
      <w:sz w:val="24"/>
      <w:szCs w:val="32"/>
      <w:lang w:bidi="ar-SA"/>
    </w:rPr>
  </w:style>
  <w:style w:type="character" w:customStyle="1" w:styleId="Heading3Char">
    <w:name w:val="Heading 3 Char"/>
    <w:basedOn w:val="DefaultParagraphFont"/>
    <w:link w:val="Heading3"/>
    <w:rsid w:val="004776E9"/>
    <w:rPr>
      <w:rFonts w:ascii="Times New Roman" w:eastAsia="Times New Roman" w:hAnsi="Times New Roman"/>
      <w:bCs/>
      <w:sz w:val="24"/>
      <w:szCs w:val="24"/>
      <w:lang w:bidi="ar-SA"/>
    </w:rPr>
  </w:style>
  <w:style w:type="character" w:customStyle="1" w:styleId="Heading4Char">
    <w:name w:val="Heading 4 Char"/>
    <w:basedOn w:val="DefaultParagraphFont"/>
    <w:link w:val="Heading4"/>
    <w:rsid w:val="004776E9"/>
    <w:rPr>
      <w:rFonts w:ascii="Times New Roman" w:eastAsia="Times New Roman" w:hAnsi="Times New Roman"/>
      <w:bCs/>
      <w:iCs/>
      <w:sz w:val="24"/>
      <w:szCs w:val="24"/>
      <w:lang w:bidi="ar-SA"/>
    </w:rPr>
  </w:style>
  <w:style w:type="character" w:customStyle="1" w:styleId="Heading5Char">
    <w:name w:val="Heading 5 Char"/>
    <w:basedOn w:val="DefaultParagraphFont"/>
    <w:link w:val="Heading5"/>
    <w:uiPriority w:val="9"/>
    <w:semiHidden/>
    <w:rsid w:val="00AA717C"/>
    <w:rPr>
      <w:b/>
      <w:bCs/>
      <w:i/>
      <w:iCs/>
      <w:sz w:val="26"/>
      <w:szCs w:val="26"/>
    </w:rPr>
  </w:style>
  <w:style w:type="character" w:customStyle="1" w:styleId="Heading6Char">
    <w:name w:val="Heading 6 Char"/>
    <w:basedOn w:val="DefaultParagraphFont"/>
    <w:link w:val="Heading6"/>
    <w:uiPriority w:val="9"/>
    <w:semiHidden/>
    <w:rsid w:val="00AA717C"/>
    <w:rPr>
      <w:b/>
      <w:bCs/>
    </w:rPr>
  </w:style>
  <w:style w:type="character" w:customStyle="1" w:styleId="Heading7Char">
    <w:name w:val="Heading 7 Char"/>
    <w:basedOn w:val="DefaultParagraphFont"/>
    <w:link w:val="Heading7"/>
    <w:uiPriority w:val="9"/>
    <w:semiHidden/>
    <w:rsid w:val="00AA717C"/>
    <w:rPr>
      <w:sz w:val="24"/>
      <w:szCs w:val="24"/>
    </w:rPr>
  </w:style>
  <w:style w:type="character" w:customStyle="1" w:styleId="Heading8Char">
    <w:name w:val="Heading 8 Char"/>
    <w:basedOn w:val="DefaultParagraphFont"/>
    <w:link w:val="Heading8"/>
    <w:uiPriority w:val="9"/>
    <w:semiHidden/>
    <w:rsid w:val="00AA717C"/>
    <w:rPr>
      <w:i/>
      <w:iCs/>
      <w:sz w:val="24"/>
      <w:szCs w:val="24"/>
    </w:rPr>
  </w:style>
  <w:style w:type="character" w:customStyle="1" w:styleId="Heading9Char">
    <w:name w:val="Heading 9 Char"/>
    <w:basedOn w:val="DefaultParagraphFont"/>
    <w:link w:val="Heading9"/>
    <w:uiPriority w:val="9"/>
    <w:semiHidden/>
    <w:rsid w:val="00AA717C"/>
    <w:rPr>
      <w:rFonts w:asciiTheme="majorHAnsi" w:eastAsiaTheme="majorEastAsia" w:hAnsiTheme="majorHAnsi"/>
    </w:rPr>
  </w:style>
  <w:style w:type="character" w:styleId="Strong">
    <w:name w:val="Strong"/>
    <w:basedOn w:val="DefaultParagraphFont"/>
    <w:uiPriority w:val="22"/>
    <w:qFormat/>
    <w:rsid w:val="00AA717C"/>
    <w:rPr>
      <w:b/>
      <w:bCs/>
    </w:rPr>
  </w:style>
  <w:style w:type="character" w:styleId="Emphasis">
    <w:name w:val="Emphasis"/>
    <w:basedOn w:val="DefaultParagraphFont"/>
    <w:uiPriority w:val="20"/>
    <w:qFormat/>
    <w:rsid w:val="00AA717C"/>
    <w:rPr>
      <w:rFonts w:asciiTheme="minorHAnsi" w:hAnsiTheme="minorHAnsi"/>
      <w:b/>
      <w:i/>
      <w:iCs/>
    </w:rPr>
  </w:style>
  <w:style w:type="paragraph" w:styleId="NoSpacing">
    <w:name w:val="No Spacing"/>
    <w:basedOn w:val="Normal"/>
    <w:uiPriority w:val="1"/>
    <w:qFormat/>
    <w:rsid w:val="00AA717C"/>
    <w:rPr>
      <w:szCs w:val="32"/>
    </w:rPr>
  </w:style>
  <w:style w:type="paragraph" w:styleId="ListParagraph">
    <w:name w:val="List Paragraph"/>
    <w:basedOn w:val="Normal"/>
    <w:uiPriority w:val="34"/>
    <w:qFormat/>
    <w:rsid w:val="00AA717C"/>
    <w:pPr>
      <w:ind w:left="720"/>
      <w:contextualSpacing/>
    </w:pPr>
  </w:style>
  <w:style w:type="paragraph" w:styleId="Quote">
    <w:name w:val="Quote"/>
    <w:basedOn w:val="Normal"/>
    <w:next w:val="Normal"/>
    <w:link w:val="QuoteChar"/>
    <w:uiPriority w:val="29"/>
    <w:qFormat/>
    <w:rsid w:val="00AA717C"/>
    <w:rPr>
      <w:i/>
    </w:rPr>
  </w:style>
  <w:style w:type="character" w:customStyle="1" w:styleId="QuoteChar">
    <w:name w:val="Quote Char"/>
    <w:basedOn w:val="DefaultParagraphFont"/>
    <w:link w:val="Quote"/>
    <w:uiPriority w:val="29"/>
    <w:rsid w:val="00AA717C"/>
    <w:rPr>
      <w:i/>
      <w:sz w:val="24"/>
      <w:szCs w:val="24"/>
    </w:rPr>
  </w:style>
  <w:style w:type="paragraph" w:styleId="IntenseQuote">
    <w:name w:val="Intense Quote"/>
    <w:basedOn w:val="Normal"/>
    <w:next w:val="Normal"/>
    <w:link w:val="IntenseQuoteChar"/>
    <w:uiPriority w:val="30"/>
    <w:qFormat/>
    <w:rsid w:val="00AA717C"/>
    <w:pPr>
      <w:ind w:left="720" w:right="720"/>
    </w:pPr>
    <w:rPr>
      <w:b/>
      <w:i/>
      <w:szCs w:val="22"/>
    </w:rPr>
  </w:style>
  <w:style w:type="character" w:customStyle="1" w:styleId="IntenseQuoteChar">
    <w:name w:val="Intense Quote Char"/>
    <w:basedOn w:val="DefaultParagraphFont"/>
    <w:link w:val="IntenseQuote"/>
    <w:uiPriority w:val="30"/>
    <w:rsid w:val="00AA717C"/>
    <w:rPr>
      <w:b/>
      <w:i/>
      <w:sz w:val="24"/>
    </w:rPr>
  </w:style>
  <w:style w:type="character" w:styleId="SubtleEmphasis">
    <w:name w:val="Subtle Emphasis"/>
    <w:uiPriority w:val="19"/>
    <w:qFormat/>
    <w:rsid w:val="00AA717C"/>
    <w:rPr>
      <w:i/>
      <w:color w:val="5A5A5A" w:themeColor="text1" w:themeTint="A5"/>
    </w:rPr>
  </w:style>
  <w:style w:type="character" w:styleId="IntenseEmphasis">
    <w:name w:val="Intense Emphasis"/>
    <w:basedOn w:val="DefaultParagraphFont"/>
    <w:uiPriority w:val="21"/>
    <w:qFormat/>
    <w:rsid w:val="00AA717C"/>
    <w:rPr>
      <w:b/>
      <w:i/>
      <w:sz w:val="24"/>
      <w:szCs w:val="24"/>
      <w:u w:val="single"/>
    </w:rPr>
  </w:style>
  <w:style w:type="character" w:styleId="SubtleReference">
    <w:name w:val="Subtle Reference"/>
    <w:basedOn w:val="DefaultParagraphFont"/>
    <w:uiPriority w:val="31"/>
    <w:qFormat/>
    <w:rsid w:val="00AA717C"/>
    <w:rPr>
      <w:sz w:val="24"/>
      <w:szCs w:val="24"/>
      <w:u w:val="single"/>
    </w:rPr>
  </w:style>
  <w:style w:type="character" w:styleId="IntenseReference">
    <w:name w:val="Intense Reference"/>
    <w:basedOn w:val="DefaultParagraphFont"/>
    <w:uiPriority w:val="32"/>
    <w:qFormat/>
    <w:rsid w:val="00AA717C"/>
    <w:rPr>
      <w:b/>
      <w:sz w:val="24"/>
      <w:u w:val="single"/>
    </w:rPr>
  </w:style>
  <w:style w:type="character" w:styleId="BookTitle">
    <w:name w:val="Book Title"/>
    <w:basedOn w:val="DefaultParagraphFont"/>
    <w:uiPriority w:val="33"/>
    <w:qFormat/>
    <w:rsid w:val="00AA717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A717C"/>
    <w:pPr>
      <w:outlineLvl w:val="9"/>
    </w:pPr>
  </w:style>
  <w:style w:type="paragraph" w:styleId="Header">
    <w:name w:val="header"/>
    <w:basedOn w:val="Normal"/>
    <w:link w:val="HeaderChar"/>
    <w:uiPriority w:val="99"/>
    <w:unhideWhenUsed/>
    <w:rsid w:val="00633D5C"/>
    <w:pPr>
      <w:tabs>
        <w:tab w:val="center" w:pos="4680"/>
        <w:tab w:val="right" w:pos="9360"/>
      </w:tabs>
    </w:pPr>
    <w:rPr>
      <w:szCs w:val="30"/>
    </w:rPr>
  </w:style>
  <w:style w:type="character" w:customStyle="1" w:styleId="HeaderChar">
    <w:name w:val="Header Char"/>
    <w:basedOn w:val="DefaultParagraphFont"/>
    <w:link w:val="Header"/>
    <w:uiPriority w:val="99"/>
    <w:rsid w:val="00633D5C"/>
    <w:rPr>
      <w:sz w:val="24"/>
      <w:szCs w:val="30"/>
    </w:rPr>
  </w:style>
  <w:style w:type="paragraph" w:styleId="Footer">
    <w:name w:val="footer"/>
    <w:basedOn w:val="Normal"/>
    <w:link w:val="FooterChar"/>
    <w:uiPriority w:val="99"/>
    <w:unhideWhenUsed/>
    <w:rsid w:val="00633D5C"/>
    <w:pPr>
      <w:tabs>
        <w:tab w:val="center" w:pos="4680"/>
        <w:tab w:val="right" w:pos="9360"/>
      </w:tabs>
    </w:pPr>
    <w:rPr>
      <w:szCs w:val="30"/>
    </w:rPr>
  </w:style>
  <w:style w:type="character" w:customStyle="1" w:styleId="FooterChar">
    <w:name w:val="Footer Char"/>
    <w:basedOn w:val="DefaultParagraphFont"/>
    <w:link w:val="Footer"/>
    <w:uiPriority w:val="99"/>
    <w:rsid w:val="00633D5C"/>
    <w:rPr>
      <w:sz w:val="24"/>
      <w:szCs w:val="30"/>
    </w:rPr>
  </w:style>
  <w:style w:type="paragraph" w:styleId="FootnoteText">
    <w:name w:val="footnote text"/>
    <w:basedOn w:val="Normal"/>
    <w:link w:val="FootnoteTextChar"/>
    <w:semiHidden/>
    <w:rsid w:val="004776E9"/>
    <w:pPr>
      <w:spacing w:line="180" w:lineRule="atLeast"/>
    </w:pPr>
    <w:rPr>
      <w:sz w:val="16"/>
    </w:rPr>
  </w:style>
  <w:style w:type="character" w:customStyle="1" w:styleId="FootnoteTextChar">
    <w:name w:val="Footnote Text Char"/>
    <w:basedOn w:val="DefaultParagraphFont"/>
    <w:link w:val="FootnoteText"/>
    <w:semiHidden/>
    <w:rsid w:val="004776E9"/>
    <w:rPr>
      <w:rFonts w:ascii="Times New Roman" w:eastAsia="Calisto MT" w:hAnsi="Times New Roman"/>
      <w:sz w:val="16"/>
      <w:szCs w:val="24"/>
      <w:lang w:bidi="ar-SA"/>
    </w:rPr>
  </w:style>
  <w:style w:type="character" w:styleId="FootnoteReference">
    <w:name w:val="footnote reference"/>
    <w:basedOn w:val="DefaultParagraphFont"/>
    <w:semiHidden/>
    <w:rsid w:val="004776E9"/>
    <w:rPr>
      <w:rFonts w:ascii="Times New Roman" w:hAnsi="Times New Roman"/>
      <w:sz w:val="24"/>
      <w:bdr w:val="none" w:sz="0" w:space="0" w:color="auto"/>
      <w:vertAlign w:val="superscript"/>
    </w:rPr>
  </w:style>
  <w:style w:type="paragraph" w:styleId="Caption">
    <w:name w:val="caption"/>
    <w:basedOn w:val="Normal"/>
    <w:next w:val="Normal"/>
    <w:uiPriority w:val="35"/>
    <w:unhideWhenUsed/>
    <w:rsid w:val="008A79F1"/>
    <w:pPr>
      <w:spacing w:after="200"/>
    </w:pPr>
    <w:rPr>
      <w:i/>
      <w:iCs/>
      <w:color w:val="44546A" w:themeColor="text2"/>
      <w:sz w:val="18"/>
      <w:szCs w:val="22"/>
    </w:rPr>
  </w:style>
  <w:style w:type="table" w:styleId="PlainTable2">
    <w:name w:val="Plain Table 2"/>
    <w:basedOn w:val="TableNormal"/>
    <w:uiPriority w:val="42"/>
    <w:rsid w:val="002F337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7270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B00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B00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4567C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25ECF"/>
    <w:rPr>
      <w:color w:val="808080"/>
    </w:rPr>
  </w:style>
  <w:style w:type="paragraph" w:customStyle="1" w:styleId="NoParagraphStyle">
    <w:name w:val="[No Paragraph Style]"/>
    <w:rsid w:val="004776E9"/>
    <w:pPr>
      <w:widowControl w:val="0"/>
      <w:autoSpaceDE w:val="0"/>
      <w:autoSpaceDN w:val="0"/>
      <w:adjustRightInd w:val="0"/>
      <w:spacing w:line="288" w:lineRule="auto"/>
      <w:textAlignment w:val="center"/>
    </w:pPr>
    <w:rPr>
      <w:rFonts w:ascii="Times-Roman" w:eastAsia="Calisto MT" w:hAnsi="Times-Roman" w:cs="Times-Roman"/>
      <w:color w:val="000000"/>
      <w:sz w:val="24"/>
      <w:szCs w:val="24"/>
      <w:lang w:bidi="ar-SA"/>
    </w:rPr>
  </w:style>
  <w:style w:type="paragraph" w:customStyle="1" w:styleId="Author">
    <w:name w:val="Author"/>
    <w:next w:val="Normal"/>
    <w:rsid w:val="004776E9"/>
    <w:pPr>
      <w:suppressAutoHyphens/>
      <w:spacing w:after="280" w:line="360" w:lineRule="auto"/>
      <w:jc w:val="center"/>
    </w:pPr>
    <w:rPr>
      <w:rFonts w:ascii="Times New Roman" w:eastAsia="Calisto MT" w:hAnsi="Times New Roman" w:cs="TimesLTStd-Roman"/>
      <w:smallCaps/>
      <w:color w:val="000000"/>
      <w:sz w:val="24"/>
      <w:lang w:bidi="ar-SA"/>
    </w:rPr>
  </w:style>
  <w:style w:type="paragraph" w:customStyle="1" w:styleId="Abstract">
    <w:name w:val="Abstract"/>
    <w:next w:val="Normal"/>
    <w:rsid w:val="004776E9"/>
    <w:pPr>
      <w:spacing w:before="100" w:after="600" w:line="360" w:lineRule="auto"/>
      <w:ind w:left="662" w:right="662"/>
      <w:jc w:val="both"/>
    </w:pPr>
    <w:rPr>
      <w:rFonts w:ascii="Times New Roman" w:eastAsia="Calisto MT" w:hAnsi="Times New Roman" w:cs="TimesLTStd-Italic"/>
      <w:i/>
      <w:iCs/>
      <w:color w:val="000000"/>
      <w:sz w:val="24"/>
      <w:lang w:bidi="ar-SA"/>
    </w:rPr>
  </w:style>
  <w:style w:type="paragraph" w:customStyle="1" w:styleId="Equation">
    <w:name w:val="Equation"/>
    <w:next w:val="Normal"/>
    <w:rsid w:val="004776E9"/>
    <w:pPr>
      <w:tabs>
        <w:tab w:val="center" w:pos="3960"/>
      </w:tabs>
      <w:suppressAutoHyphens/>
      <w:spacing w:before="260" w:line="360" w:lineRule="auto"/>
    </w:pPr>
    <w:rPr>
      <w:rFonts w:ascii="Times New Roman" w:eastAsia="Calisto MT" w:hAnsi="Times New Roman" w:cs="TimesLTStd-Roman"/>
      <w:color w:val="000000"/>
      <w:sz w:val="24"/>
      <w:szCs w:val="20"/>
      <w:lang w:bidi="ar-SA"/>
    </w:rPr>
  </w:style>
  <w:style w:type="paragraph" w:customStyle="1" w:styleId="NormalNoIndent">
    <w:name w:val="Normal No Indent"/>
    <w:basedOn w:val="Normal"/>
    <w:next w:val="Normal"/>
    <w:rsid w:val="004776E9"/>
    <w:pPr>
      <w:ind w:firstLine="0"/>
    </w:pPr>
  </w:style>
  <w:style w:type="paragraph" w:customStyle="1" w:styleId="Contact">
    <w:name w:val="Contact"/>
    <w:next w:val="Normal"/>
    <w:rsid w:val="004776E9"/>
    <w:pPr>
      <w:spacing w:after="200" w:line="360" w:lineRule="auto"/>
    </w:pPr>
    <w:rPr>
      <w:rFonts w:ascii="Times New Roman" w:eastAsia="Calisto MT" w:hAnsi="Times New Roman" w:cs="TimesLTStd-Roman"/>
      <w:color w:val="000000"/>
      <w:sz w:val="16"/>
      <w:szCs w:val="16"/>
      <w:lang w:bidi="ar-SA"/>
    </w:rPr>
  </w:style>
  <w:style w:type="paragraph" w:customStyle="1" w:styleId="ReferenceHeading">
    <w:name w:val="Reference Heading"/>
    <w:basedOn w:val="Normal"/>
    <w:next w:val="References"/>
    <w:rsid w:val="004776E9"/>
    <w:pPr>
      <w:keepNext/>
      <w:widowControl w:val="0"/>
      <w:autoSpaceDE w:val="0"/>
      <w:autoSpaceDN w:val="0"/>
      <w:adjustRightInd w:val="0"/>
      <w:spacing w:before="260" w:after="260"/>
      <w:ind w:firstLine="0"/>
      <w:jc w:val="center"/>
      <w:textAlignment w:val="center"/>
    </w:pPr>
    <w:rPr>
      <w:rFonts w:cs="TimesLTStd-Roman"/>
      <w:caps/>
      <w:szCs w:val="20"/>
    </w:rPr>
  </w:style>
  <w:style w:type="paragraph" w:customStyle="1" w:styleId="References">
    <w:name w:val="References"/>
    <w:basedOn w:val="Normal"/>
    <w:rsid w:val="004776E9"/>
    <w:pPr>
      <w:widowControl w:val="0"/>
      <w:autoSpaceDE w:val="0"/>
      <w:autoSpaceDN w:val="0"/>
      <w:adjustRightInd w:val="0"/>
      <w:ind w:left="202" w:hanging="202"/>
      <w:textAlignment w:val="center"/>
    </w:pPr>
    <w:rPr>
      <w:rFonts w:cs="TimesLTStd-Roman"/>
      <w:szCs w:val="20"/>
    </w:rPr>
  </w:style>
  <w:style w:type="paragraph" w:customStyle="1" w:styleId="Extract">
    <w:name w:val="Extract"/>
    <w:next w:val="Normal"/>
    <w:uiPriority w:val="99"/>
    <w:semiHidden/>
    <w:rsid w:val="004776E9"/>
    <w:pPr>
      <w:spacing w:before="260" w:line="360" w:lineRule="auto"/>
      <w:ind w:left="720" w:right="720"/>
      <w:jc w:val="both"/>
    </w:pPr>
    <w:rPr>
      <w:rFonts w:ascii="Times New Roman" w:eastAsia="Calisto MT" w:hAnsi="Times New Roman" w:cs="TimesLTStd-Italic"/>
      <w:i/>
      <w:iCs/>
      <w:color w:val="000000"/>
      <w:sz w:val="24"/>
      <w:szCs w:val="20"/>
      <w:lang w:bidi="ar-SA"/>
    </w:rPr>
  </w:style>
  <w:style w:type="paragraph" w:customStyle="1" w:styleId="Tagline">
    <w:name w:val="Tagline"/>
    <w:basedOn w:val="Normal"/>
    <w:next w:val="Normal"/>
    <w:uiPriority w:val="99"/>
    <w:semiHidden/>
    <w:qFormat/>
    <w:rsid w:val="004776E9"/>
    <w:pPr>
      <w:spacing w:after="120"/>
      <w:ind w:left="720" w:right="720" w:firstLine="0"/>
      <w:jc w:val="right"/>
    </w:pPr>
  </w:style>
  <w:style w:type="paragraph" w:customStyle="1" w:styleId="FigureTitle">
    <w:name w:val="Figure Title"/>
    <w:next w:val="Normal"/>
    <w:rsid w:val="004776E9"/>
    <w:pPr>
      <w:keepLines/>
      <w:suppressAutoHyphens/>
      <w:spacing w:after="80" w:line="180" w:lineRule="atLeast"/>
      <w:jc w:val="center"/>
    </w:pPr>
    <w:rPr>
      <w:rFonts w:ascii="Times New Roman" w:eastAsia="Calisto MT" w:hAnsi="Times New Roman" w:cs="TimesLTStd-Roman"/>
      <w:smallCaps/>
      <w:color w:val="000000"/>
      <w:spacing w:val="-1"/>
      <w:sz w:val="16"/>
      <w:szCs w:val="16"/>
      <w:lang w:bidi="ar-SA"/>
    </w:rPr>
  </w:style>
  <w:style w:type="paragraph" w:customStyle="1" w:styleId="FigureNotes">
    <w:name w:val="Figure Notes"/>
    <w:next w:val="Normal"/>
    <w:rsid w:val="004776E9"/>
    <w:pPr>
      <w:tabs>
        <w:tab w:val="right" w:pos="440"/>
        <w:tab w:val="left" w:pos="480"/>
      </w:tabs>
      <w:spacing w:before="120" w:after="120" w:line="180" w:lineRule="atLeast"/>
      <w:jc w:val="both"/>
    </w:pPr>
    <w:rPr>
      <w:rFonts w:ascii="Times New Roman" w:eastAsia="Calisto MT" w:hAnsi="Times New Roman" w:cs="TimesLTStd-Roman"/>
      <w:color w:val="000000"/>
      <w:sz w:val="16"/>
      <w:szCs w:val="16"/>
      <w:lang w:bidi="ar-SA"/>
    </w:rPr>
  </w:style>
  <w:style w:type="paragraph" w:customStyle="1" w:styleId="TableTitle">
    <w:name w:val="Table Title"/>
    <w:rsid w:val="004776E9"/>
    <w:pPr>
      <w:pBdr>
        <w:bottom w:val="double" w:sz="2" w:space="1" w:color="auto"/>
      </w:pBdr>
      <w:suppressAutoHyphens/>
      <w:spacing w:after="160" w:line="180" w:lineRule="atLeast"/>
      <w:ind w:right="720"/>
      <w:jc w:val="center"/>
    </w:pPr>
    <w:rPr>
      <w:rFonts w:ascii="Times New Roman" w:eastAsia="Calisto MT" w:hAnsi="Times New Roman" w:cs="TimesLTStd-Roman"/>
      <w:smallCaps/>
      <w:color w:val="000000"/>
      <w:spacing w:val="-1"/>
      <w:w w:val="97"/>
      <w:sz w:val="16"/>
      <w:szCs w:val="16"/>
      <w:lang w:bidi="ar-SA"/>
    </w:rPr>
  </w:style>
  <w:style w:type="paragraph" w:customStyle="1" w:styleId="TableNotes">
    <w:name w:val="Table Notes"/>
    <w:rsid w:val="004776E9"/>
    <w:pPr>
      <w:spacing w:before="120" w:line="180" w:lineRule="atLeast"/>
      <w:ind w:right="720"/>
      <w:jc w:val="both"/>
    </w:pPr>
    <w:rPr>
      <w:rFonts w:ascii="Times New Roman" w:eastAsia="Calisto MT" w:hAnsi="Times New Roman" w:cs="TimesLTStd-Roman"/>
      <w:color w:val="000000"/>
      <w:sz w:val="16"/>
      <w:szCs w:val="16"/>
      <w:lang w:bidi="ar-SA"/>
    </w:rPr>
  </w:style>
  <w:style w:type="paragraph" w:customStyle="1" w:styleId="TableText">
    <w:name w:val="Table Text"/>
    <w:rsid w:val="004776E9"/>
    <w:pPr>
      <w:spacing w:line="180" w:lineRule="atLeast"/>
      <w:jc w:val="center"/>
    </w:pPr>
    <w:rPr>
      <w:rFonts w:ascii="Times New Roman" w:eastAsia="Calisto MT" w:hAnsi="Times New Roman" w:cs="TimesLTStd-Roman"/>
      <w:color w:val="000000"/>
      <w:sz w:val="16"/>
      <w:szCs w:val="16"/>
      <w:lang w:bidi="ar-SA"/>
    </w:rPr>
  </w:style>
  <w:style w:type="paragraph" w:styleId="ListBullet">
    <w:name w:val="List Bullet"/>
    <w:basedOn w:val="Normal"/>
    <w:next w:val="Normal"/>
    <w:rsid w:val="004776E9"/>
    <w:pPr>
      <w:numPr>
        <w:numId w:val="27"/>
      </w:numPr>
      <w:contextualSpacing/>
    </w:pPr>
  </w:style>
  <w:style w:type="paragraph" w:styleId="ListNumber">
    <w:name w:val="List Number"/>
    <w:basedOn w:val="Normal"/>
    <w:next w:val="Normal"/>
    <w:rsid w:val="004776E9"/>
    <w:pPr>
      <w:numPr>
        <w:numId w:val="28"/>
      </w:numPr>
      <w:tabs>
        <w:tab w:val="clear" w:pos="1195"/>
      </w:tabs>
      <w:spacing w:after="260"/>
      <w:ind w:left="1555" w:hanging="720"/>
    </w:pPr>
  </w:style>
  <w:style w:type="paragraph" w:customStyle="1" w:styleId="FigurePlaceholder">
    <w:name w:val="Figure Placeholder"/>
    <w:basedOn w:val="Normal"/>
    <w:next w:val="Normal"/>
    <w:qFormat/>
    <w:rsid w:val="004776E9"/>
    <w:pPr>
      <w:spacing w:before="260" w:after="260"/>
      <w:jc w:val="center"/>
    </w:pPr>
  </w:style>
  <w:style w:type="character" w:customStyle="1" w:styleId="TableFootLetter">
    <w:name w:val="Table FootLetter"/>
    <w:basedOn w:val="DefaultParagraphFont"/>
    <w:rsid w:val="004776E9"/>
    <w:rPr>
      <w:rFonts w:ascii="Times New Roman" w:hAnsi="Times New Roman"/>
      <w:sz w:val="16"/>
      <w:bdr w:val="none" w:sz="0" w:space="0" w:color="auto"/>
      <w:vertAlign w:val="superscript"/>
    </w:rPr>
  </w:style>
  <w:style w:type="paragraph" w:customStyle="1" w:styleId="TableFootnote">
    <w:name w:val="Table Footnote"/>
    <w:basedOn w:val="TableNotes"/>
    <w:next w:val="TableNotes"/>
    <w:qFormat/>
    <w:rsid w:val="004776E9"/>
  </w:style>
  <w:style w:type="paragraph" w:customStyle="1" w:styleId="TablePlaceholder">
    <w:name w:val="Table Placeholder"/>
    <w:basedOn w:val="FigurePlaceholder"/>
    <w:next w:val="NoParagraphStyle"/>
    <w:qFormat/>
    <w:rsid w:val="004776E9"/>
  </w:style>
  <w:style w:type="paragraph" w:styleId="DocumentMap">
    <w:name w:val="Document Map"/>
    <w:basedOn w:val="Normal"/>
    <w:link w:val="DocumentMapChar"/>
    <w:uiPriority w:val="99"/>
    <w:semiHidden/>
    <w:rsid w:val="004776E9"/>
    <w:rPr>
      <w:rFonts w:ascii="Lucida Grande" w:hAnsi="Lucida Grande"/>
    </w:rPr>
  </w:style>
  <w:style w:type="character" w:customStyle="1" w:styleId="DocumentMapChar">
    <w:name w:val="Document Map Char"/>
    <w:basedOn w:val="DefaultParagraphFont"/>
    <w:link w:val="DocumentMap"/>
    <w:uiPriority w:val="99"/>
    <w:semiHidden/>
    <w:rsid w:val="004776E9"/>
    <w:rPr>
      <w:rFonts w:ascii="Lucida Grande" w:eastAsia="Calisto MT" w:hAnsi="Lucida Grande"/>
      <w:sz w:val="24"/>
      <w:szCs w:val="24"/>
      <w:lang w:bidi="ar-SA"/>
    </w:rPr>
  </w:style>
  <w:style w:type="character" w:styleId="CommentReference">
    <w:name w:val="annotation reference"/>
    <w:basedOn w:val="DefaultParagraphFont"/>
    <w:uiPriority w:val="99"/>
    <w:semiHidden/>
    <w:rsid w:val="004776E9"/>
    <w:rPr>
      <w:sz w:val="18"/>
      <w:szCs w:val="18"/>
    </w:rPr>
  </w:style>
  <w:style w:type="paragraph" w:styleId="CommentText">
    <w:name w:val="annotation text"/>
    <w:basedOn w:val="Normal"/>
    <w:link w:val="CommentTextChar"/>
    <w:uiPriority w:val="99"/>
    <w:semiHidden/>
    <w:rsid w:val="004776E9"/>
  </w:style>
  <w:style w:type="character" w:customStyle="1" w:styleId="CommentTextChar">
    <w:name w:val="Comment Text Char"/>
    <w:basedOn w:val="DefaultParagraphFont"/>
    <w:link w:val="CommentText"/>
    <w:uiPriority w:val="99"/>
    <w:semiHidden/>
    <w:rsid w:val="004776E9"/>
    <w:rPr>
      <w:rFonts w:ascii="Times New Roman" w:eastAsia="Calisto MT" w:hAnsi="Times New Roman"/>
      <w:sz w:val="24"/>
      <w:szCs w:val="24"/>
      <w:lang w:bidi="ar-SA"/>
    </w:rPr>
  </w:style>
  <w:style w:type="paragraph" w:styleId="CommentSubject">
    <w:name w:val="annotation subject"/>
    <w:basedOn w:val="CommentText"/>
    <w:next w:val="CommentText"/>
    <w:link w:val="CommentSubjectChar"/>
    <w:uiPriority w:val="99"/>
    <w:semiHidden/>
    <w:rsid w:val="004776E9"/>
    <w:rPr>
      <w:b/>
      <w:bCs/>
      <w:sz w:val="20"/>
      <w:szCs w:val="20"/>
    </w:rPr>
  </w:style>
  <w:style w:type="character" w:customStyle="1" w:styleId="CommentSubjectChar">
    <w:name w:val="Comment Subject Char"/>
    <w:basedOn w:val="CommentTextChar"/>
    <w:link w:val="CommentSubject"/>
    <w:uiPriority w:val="99"/>
    <w:semiHidden/>
    <w:rsid w:val="004776E9"/>
    <w:rPr>
      <w:rFonts w:ascii="Times New Roman" w:eastAsia="Calisto MT" w:hAnsi="Times New Roman"/>
      <w:b/>
      <w:bCs/>
      <w:sz w:val="20"/>
      <w:szCs w:val="20"/>
      <w:lang w:bidi="ar-SA"/>
    </w:rPr>
  </w:style>
  <w:style w:type="paragraph" w:styleId="BalloonText">
    <w:name w:val="Balloon Text"/>
    <w:basedOn w:val="Normal"/>
    <w:link w:val="BalloonTextChar"/>
    <w:uiPriority w:val="99"/>
    <w:semiHidden/>
    <w:rsid w:val="004776E9"/>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776E9"/>
    <w:rPr>
      <w:rFonts w:ascii="Lucida Grande" w:eastAsia="Calisto MT" w:hAnsi="Lucida Grande"/>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nobalam/Downloads/word_templates/AER_AEJ_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6A65E-415F-4F3A-8151-E113C61BB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AER_AEJ_WordTemplate.dot</Template>
  <TotalTime>9855</TotalTime>
  <Pages>13</Pages>
  <Words>2826</Words>
  <Characters>15997</Characters>
  <Application>Microsoft Office Word</Application>
  <DocSecurity>0</DocSecurity>
  <Lines>410</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 Alam</dc:creator>
  <cp:keywords/>
  <dc:description/>
  <cp:lastModifiedBy>Arnob Alam</cp:lastModifiedBy>
  <cp:revision>287</cp:revision>
  <dcterms:created xsi:type="dcterms:W3CDTF">2022-04-15T15:52:00Z</dcterms:created>
  <dcterms:modified xsi:type="dcterms:W3CDTF">2023-05-06T21:15:00Z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id="EZ2nyO5c"/&gt;&lt;style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